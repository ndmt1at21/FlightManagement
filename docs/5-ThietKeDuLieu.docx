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9DC600" w14:textId="77777777" w:rsidR="003548A8" w:rsidRDefault="003548A8" w:rsidP="003548A8">
      <w:pPr>
        <w:rPr>
          <w:lang w:val="en-US"/>
        </w:rPr>
      </w:pPr>
    </w:p>
    <w:p w14:paraId="73C1D835" w14:textId="77777777" w:rsidR="00301562" w:rsidRDefault="00301562" w:rsidP="003548A8">
      <w:pPr>
        <w:rPr>
          <w:lang w:val="en-US"/>
        </w:rPr>
      </w:pPr>
    </w:p>
    <w:p w14:paraId="6E90687B" w14:textId="77777777" w:rsidR="00301562" w:rsidRDefault="00301562" w:rsidP="003548A8">
      <w:pPr>
        <w:rPr>
          <w:lang w:val="en-US"/>
        </w:rPr>
      </w:pPr>
    </w:p>
    <w:p w14:paraId="35052102" w14:textId="77777777" w:rsidR="00301562" w:rsidRDefault="00301562" w:rsidP="003548A8">
      <w:pPr>
        <w:rPr>
          <w:lang w:val="en-US"/>
        </w:rPr>
      </w:pPr>
    </w:p>
    <w:p w14:paraId="20D019FA" w14:textId="77777777" w:rsidR="00301562" w:rsidRDefault="00301562" w:rsidP="003548A8">
      <w:pPr>
        <w:rPr>
          <w:lang w:val="en-US"/>
        </w:rPr>
      </w:pPr>
    </w:p>
    <w:p w14:paraId="6A8153E6" w14:textId="77777777" w:rsidR="00301562" w:rsidRDefault="00301562" w:rsidP="003548A8">
      <w:pPr>
        <w:rPr>
          <w:lang w:val="en-US"/>
        </w:rPr>
      </w:pPr>
    </w:p>
    <w:p w14:paraId="7E7C94B7" w14:textId="77777777" w:rsidR="00301562" w:rsidRDefault="00301562" w:rsidP="003548A8">
      <w:pPr>
        <w:rPr>
          <w:lang w:val="en-US"/>
        </w:rPr>
      </w:pPr>
    </w:p>
    <w:p w14:paraId="0C621B7B" w14:textId="77777777" w:rsidR="003548A8" w:rsidRPr="003548A8" w:rsidRDefault="003548A8" w:rsidP="003548A8">
      <w:pPr>
        <w:rPr>
          <w:lang w:val="en-US"/>
        </w:rPr>
      </w:pPr>
    </w:p>
    <w:p w14:paraId="2AC4FFD9" w14:textId="147CBAC2" w:rsidR="00D234F3" w:rsidRPr="007E0670" w:rsidRDefault="00C14AB8" w:rsidP="007E0670">
      <w:pPr>
        <w:pStyle w:val="Title"/>
        <w:spacing w:line="276" w:lineRule="auto"/>
        <w:jc w:val="right"/>
        <w:rPr>
          <w:szCs w:val="36"/>
          <w:lang w:val="en-US"/>
        </w:rPr>
      </w:pPr>
      <w:r>
        <w:rPr>
          <w:lang w:val="en-US"/>
        </w:rPr>
        <w:t>Thiết kế dữ liệu</w:t>
      </w:r>
      <w:r w:rsidR="007A1DE8">
        <w:rPr>
          <w:lang w:val="en-US"/>
        </w:rPr>
        <w:t xml:space="preserve"> </w:t>
      </w:r>
      <w:r w:rsidR="007E0670" w:rsidRPr="007B4CDA">
        <w:rPr>
          <w:color w:val="000000" w:themeColor="text1"/>
          <w:szCs w:val="36"/>
          <w:lang w:val="en-US"/>
        </w:rPr>
        <w:t>Phần mềm quản lí bán vé máy bay</w:t>
      </w:r>
    </w:p>
    <w:p w14:paraId="6297EA37" w14:textId="77777777" w:rsidR="007A1DE8" w:rsidRPr="007A1DE8" w:rsidRDefault="007A1DE8" w:rsidP="007A1DE8">
      <w:pPr>
        <w:rPr>
          <w:lang w:val="en-US"/>
        </w:rPr>
      </w:pPr>
    </w:p>
    <w:p w14:paraId="79013DA2" w14:textId="5DF88202" w:rsidR="007A1DE8" w:rsidRPr="007E0670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7E0670">
        <w:rPr>
          <w:rFonts w:ascii="Arial" w:hAnsi="Arial"/>
          <w:sz w:val="34"/>
          <w:szCs w:val="30"/>
          <w:lang w:val="en-US"/>
        </w:rPr>
        <w:t>1.0</w:t>
      </w:r>
    </w:p>
    <w:p w14:paraId="3FA66125" w14:textId="77777777" w:rsidR="00D234F3" w:rsidRDefault="00D234F3">
      <w:pPr>
        <w:pStyle w:val="Title"/>
        <w:jc w:val="both"/>
        <w:rPr>
          <w:lang w:val="en-US"/>
        </w:rPr>
      </w:pPr>
    </w:p>
    <w:p w14:paraId="6CE9947E" w14:textId="77777777" w:rsidR="003548A8" w:rsidRDefault="003548A8" w:rsidP="003548A8">
      <w:pPr>
        <w:rPr>
          <w:lang w:val="en-US"/>
        </w:rPr>
      </w:pPr>
    </w:p>
    <w:p w14:paraId="57F28D9F" w14:textId="77777777" w:rsidR="00301562" w:rsidRDefault="00301562" w:rsidP="003548A8">
      <w:pPr>
        <w:rPr>
          <w:lang w:val="en-US"/>
        </w:rPr>
      </w:pPr>
    </w:p>
    <w:p w14:paraId="0F3003AD" w14:textId="77777777" w:rsidR="00301562" w:rsidRDefault="00301562" w:rsidP="003548A8">
      <w:pPr>
        <w:rPr>
          <w:lang w:val="en-US"/>
        </w:rPr>
      </w:pPr>
    </w:p>
    <w:p w14:paraId="4009C170" w14:textId="77777777" w:rsidR="00301562" w:rsidRDefault="00301562" w:rsidP="003548A8">
      <w:pPr>
        <w:rPr>
          <w:lang w:val="en-US"/>
        </w:rPr>
      </w:pPr>
    </w:p>
    <w:p w14:paraId="514ECB5D" w14:textId="77777777" w:rsidR="00301562" w:rsidRDefault="00301562" w:rsidP="003548A8">
      <w:pPr>
        <w:rPr>
          <w:lang w:val="en-US"/>
        </w:rPr>
      </w:pPr>
    </w:p>
    <w:p w14:paraId="56DC9B48" w14:textId="77777777" w:rsidR="00301562" w:rsidRDefault="00301562" w:rsidP="003548A8">
      <w:pPr>
        <w:rPr>
          <w:lang w:val="en-US"/>
        </w:rPr>
      </w:pPr>
    </w:p>
    <w:p w14:paraId="683DF398" w14:textId="77777777" w:rsidR="00301562" w:rsidRDefault="00301562" w:rsidP="003548A8">
      <w:pPr>
        <w:rPr>
          <w:lang w:val="en-US"/>
        </w:rPr>
      </w:pPr>
    </w:p>
    <w:p w14:paraId="2BB6F147" w14:textId="77777777" w:rsidR="00301562" w:rsidRDefault="00301562" w:rsidP="003548A8">
      <w:pPr>
        <w:rPr>
          <w:lang w:val="en-US"/>
        </w:rPr>
      </w:pPr>
    </w:p>
    <w:p w14:paraId="2452E937" w14:textId="77777777" w:rsidR="00301562" w:rsidRDefault="00301562" w:rsidP="003548A8">
      <w:pPr>
        <w:rPr>
          <w:lang w:val="en-US"/>
        </w:rPr>
      </w:pPr>
    </w:p>
    <w:p w14:paraId="1BC9B435" w14:textId="77777777" w:rsidR="003548A8" w:rsidRDefault="003548A8" w:rsidP="003548A8">
      <w:pPr>
        <w:rPr>
          <w:lang w:val="en-US"/>
        </w:rPr>
      </w:pPr>
    </w:p>
    <w:p w14:paraId="241304D6" w14:textId="77777777" w:rsidR="003548A8" w:rsidRDefault="003548A8" w:rsidP="003548A8">
      <w:pPr>
        <w:rPr>
          <w:lang w:val="en-US"/>
        </w:rPr>
      </w:pPr>
    </w:p>
    <w:p w14:paraId="08AD4656" w14:textId="77777777" w:rsidR="003548A8" w:rsidRDefault="003548A8" w:rsidP="003548A8">
      <w:pPr>
        <w:rPr>
          <w:lang w:val="en-US"/>
        </w:rPr>
      </w:pPr>
    </w:p>
    <w:p w14:paraId="7A6FF461" w14:textId="77777777" w:rsidR="003548A8" w:rsidRDefault="003548A8" w:rsidP="003548A8">
      <w:pPr>
        <w:rPr>
          <w:lang w:val="en-US"/>
        </w:rPr>
      </w:pPr>
    </w:p>
    <w:p w14:paraId="33FF34B6" w14:textId="77777777" w:rsidR="003548A8" w:rsidRDefault="003548A8" w:rsidP="003548A8">
      <w:pPr>
        <w:rPr>
          <w:lang w:val="en-US"/>
        </w:rPr>
      </w:pPr>
    </w:p>
    <w:p w14:paraId="6095ED2D" w14:textId="558A3E3E" w:rsidR="003548A8" w:rsidRDefault="003548A8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 w:rsidRPr="003548A8">
        <w:rPr>
          <w:rFonts w:ascii="Arial" w:hAnsi="Arial" w:cs="Arial"/>
          <w:sz w:val="30"/>
          <w:szCs w:val="30"/>
          <w:lang w:val="en-US"/>
        </w:rPr>
        <w:t>Sinh viên thực hiện:</w:t>
      </w:r>
    </w:p>
    <w:p w14:paraId="3382BA66" w14:textId="669FCE76" w:rsidR="007E0670" w:rsidRPr="003548A8" w:rsidRDefault="007E0670" w:rsidP="003548A8">
      <w:pPr>
        <w:jc w:val="center"/>
        <w:rPr>
          <w:rFonts w:ascii="Arial" w:hAnsi="Arial" w:cs="Arial"/>
          <w:sz w:val="30"/>
          <w:szCs w:val="30"/>
          <w:lang w:val="en-US"/>
        </w:rPr>
      </w:pPr>
      <w:r>
        <w:rPr>
          <w:rFonts w:ascii="Arial" w:hAnsi="Arial" w:cs="Arial"/>
          <w:sz w:val="30"/>
          <w:szCs w:val="30"/>
          <w:lang w:val="en-US"/>
        </w:rPr>
        <w:t>18120546 – Mai Thiện Tâm</w:t>
      </w:r>
    </w:p>
    <w:p w14:paraId="408279D2" w14:textId="0C545CDC" w:rsidR="00DC363E" w:rsidRPr="007E0670" w:rsidRDefault="007E0670" w:rsidP="003548A8">
      <w:pPr>
        <w:jc w:val="center"/>
        <w:rPr>
          <w:sz w:val="30"/>
          <w:szCs w:val="30"/>
          <w:lang w:val="en-US"/>
        </w:rPr>
        <w:sectPr w:rsidR="00DC363E" w:rsidRPr="007E0670" w:rsidSect="006D084D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 w:rsidRPr="007E0670">
        <w:rPr>
          <w:rFonts w:ascii="Arial" w:hAnsi="Arial" w:cs="Arial"/>
          <w:sz w:val="30"/>
          <w:szCs w:val="30"/>
          <w:lang w:val="en-US"/>
        </w:rPr>
        <w:t>18120612 – Nguyễn Đức Minh Trí</w:t>
      </w:r>
    </w:p>
    <w:p w14:paraId="68883C69" w14:textId="77777777"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14:paraId="4D828127" w14:textId="77777777"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 w14:paraId="1A7A7462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2A19C6C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FA9A40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4FC59E0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10AAF0" w14:textId="77777777"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 w14:paraId="4CB2D03B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CF9A1C" w14:textId="02B300E1" w:rsidR="00E95D0C" w:rsidRPr="007E0670" w:rsidRDefault="007E0670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7E0670">
              <w:rPr>
                <w:rFonts w:eastAsia="SimSun"/>
                <w:lang w:val="en-US"/>
              </w:rPr>
              <w:t>07/06/2021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5808BF" w14:textId="2E873221" w:rsidR="00E95D0C" w:rsidRPr="007E0670" w:rsidRDefault="007E0670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7E0670">
              <w:rPr>
                <w:rFonts w:eastAsia="SimSun"/>
                <w:lang w:val="en-US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D545037" w14:textId="4304FE2A" w:rsidR="00E95D0C" w:rsidRPr="007E0670" w:rsidRDefault="007E0670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7E0670">
              <w:rPr>
                <w:rFonts w:eastAsia="SimSun"/>
                <w:lang w:val="en-US"/>
              </w:rPr>
              <w:t>Khởi tạo tài liệu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6963D1A" w14:textId="7659259A" w:rsidR="00E95D0C" w:rsidRPr="007E0670" w:rsidRDefault="007E0670" w:rsidP="00DC363E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  <w:r w:rsidRPr="007E0670">
              <w:rPr>
                <w:rFonts w:eastAsia="SimSun"/>
                <w:lang w:val="en-US"/>
              </w:rPr>
              <w:t>Mai Thiện Tâm</w:t>
            </w:r>
          </w:p>
        </w:tc>
      </w:tr>
      <w:tr w:rsidR="00E95D0C" w:rsidRPr="007A1DE8" w14:paraId="67692FEA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2EB53B6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8F70C4A" w14:textId="77777777"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9F3BF0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CB5AD9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3159B03A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960123A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5A81C55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539384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4EEFFE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 w14:paraId="36526105" w14:textId="77777777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CA6973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83C4C72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C4DB24A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BDAAE7" w14:textId="77777777"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14:paraId="1160D576" w14:textId="77777777" w:rsidR="00A23833" w:rsidRDefault="00A23833" w:rsidP="0031511D">
      <w:pPr>
        <w:pStyle w:val="Title"/>
        <w:rPr>
          <w:lang w:val="en-US"/>
        </w:rPr>
      </w:pPr>
    </w:p>
    <w:p w14:paraId="4AE9BEC6" w14:textId="77777777"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14:paraId="04488089" w14:textId="77777777" w:rsidR="00C14AB8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398" w:history="1">
        <w:r w:rsidR="00C14AB8" w:rsidRPr="00C658E3">
          <w:rPr>
            <w:rStyle w:val="Hyperlink"/>
            <w:noProof/>
          </w:rPr>
          <w:t>1.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_Toc369451398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14:paraId="6C77A9A2" w14:textId="77777777" w:rsidR="00C14AB8" w:rsidRDefault="00953DF4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399" w:history="1">
        <w:r w:rsidR="00C14AB8" w:rsidRPr="00C658E3">
          <w:rPr>
            <w:rStyle w:val="Hyperlink"/>
            <w:noProof/>
          </w:rPr>
          <w:t>2.</w:t>
        </w:r>
        <w:r w:rsidR="00C14AB8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C14AB8" w:rsidRPr="00C658E3">
          <w:rPr>
            <w:rStyle w:val="Hyperlink"/>
            <w:noProof/>
          </w:rPr>
          <w:t>Mô tả chi tiết các kiểu dữ liệu trong sơ đồ logic</w:t>
        </w:r>
        <w:r w:rsidR="00C14AB8">
          <w:rPr>
            <w:noProof/>
            <w:webHidden/>
          </w:rPr>
          <w:tab/>
        </w:r>
        <w:r w:rsidR="00C14AB8">
          <w:rPr>
            <w:noProof/>
            <w:webHidden/>
          </w:rPr>
          <w:fldChar w:fldCharType="begin"/>
        </w:r>
        <w:r w:rsidR="00C14AB8">
          <w:rPr>
            <w:noProof/>
            <w:webHidden/>
          </w:rPr>
          <w:instrText xml:space="preserve"> PAGEREF _Toc369451399 \h </w:instrText>
        </w:r>
        <w:r w:rsidR="00C14AB8">
          <w:rPr>
            <w:noProof/>
            <w:webHidden/>
          </w:rPr>
        </w:r>
        <w:r w:rsidR="00C14AB8">
          <w:rPr>
            <w:noProof/>
            <w:webHidden/>
          </w:rPr>
          <w:fldChar w:fldCharType="separate"/>
        </w:r>
        <w:r w:rsidR="00C25BB4">
          <w:rPr>
            <w:noProof/>
            <w:webHidden/>
          </w:rPr>
          <w:t>3</w:t>
        </w:r>
        <w:r w:rsidR="00C14AB8">
          <w:rPr>
            <w:noProof/>
            <w:webHidden/>
          </w:rPr>
          <w:fldChar w:fldCharType="end"/>
        </w:r>
      </w:hyperlink>
    </w:p>
    <w:p w14:paraId="45B3AFF3" w14:textId="77777777"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14:paraId="1971E01C" w14:textId="77777777"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14:paraId="08224215" w14:textId="02D71797" w:rsidR="007E0670" w:rsidRDefault="00C14AB8" w:rsidP="007E0670">
      <w:pPr>
        <w:pStyle w:val="Heading1"/>
        <w:spacing w:line="360" w:lineRule="auto"/>
        <w:jc w:val="both"/>
      </w:pPr>
      <w:bookmarkStart w:id="0" w:name="_Toc176928159"/>
      <w:bookmarkStart w:id="1" w:name="_Toc369451398"/>
      <w:r w:rsidRPr="005F2DFA">
        <w:lastRenderedPageBreak/>
        <w:t>Sơ đồ logic</w:t>
      </w:r>
      <w:bookmarkEnd w:id="0"/>
      <w:bookmarkEnd w:id="1"/>
    </w:p>
    <w:p w14:paraId="24F833E7" w14:textId="2C51B9B5" w:rsidR="007E0670" w:rsidRPr="007E0670" w:rsidRDefault="00437717" w:rsidP="007E0670">
      <w:r>
        <w:rPr>
          <w:noProof/>
        </w:rPr>
        <w:drawing>
          <wp:inline distT="0" distB="0" distL="0" distR="0" wp14:anchorId="40A01343" wp14:editId="4AEAC9EF">
            <wp:extent cx="5727700" cy="326072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E1608" w14:textId="39BD91E7" w:rsidR="003C2F0F" w:rsidRDefault="00C14AB8" w:rsidP="007E0670">
      <w:pPr>
        <w:pStyle w:val="Heading1"/>
        <w:spacing w:line="360" w:lineRule="auto"/>
        <w:jc w:val="both"/>
      </w:pPr>
      <w:bookmarkStart w:id="2" w:name="_Toc176928160"/>
      <w:bookmarkStart w:id="3" w:name="_Toc369451399"/>
      <w:r w:rsidRPr="005F2DFA">
        <w:t>Mô tả chi tiết các kiểu dữ liệu trong sơ đồ logic</w:t>
      </w:r>
      <w:bookmarkEnd w:id="2"/>
      <w:bookmarkEnd w:id="3"/>
    </w:p>
    <w:p w14:paraId="38933099" w14:textId="1FD0FCD3" w:rsidR="007E0670" w:rsidRPr="007E0670" w:rsidRDefault="007E0670" w:rsidP="007E0670">
      <w:pPr>
        <w:pStyle w:val="ListParagraph"/>
        <w:numPr>
          <w:ilvl w:val="0"/>
          <w:numId w:val="36"/>
        </w:numPr>
      </w:pPr>
      <w:r>
        <w:rPr>
          <w:lang w:val="en-US"/>
        </w:rPr>
        <w:t>Bảng Chuyến Bay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598"/>
        <w:gridCol w:w="1722"/>
        <w:gridCol w:w="1440"/>
        <w:gridCol w:w="2385"/>
      </w:tblGrid>
      <w:tr w:rsidR="00936E03" w14:paraId="682AB2B0" w14:textId="77777777" w:rsidTr="00936E03">
        <w:tc>
          <w:tcPr>
            <w:tcW w:w="1098" w:type="dxa"/>
          </w:tcPr>
          <w:p w14:paraId="60AE9298" w14:textId="5F025375" w:rsidR="00936E03" w:rsidRDefault="00936E03" w:rsidP="00936E03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STT</w:t>
            </w:r>
          </w:p>
        </w:tc>
        <w:tc>
          <w:tcPr>
            <w:tcW w:w="2598" w:type="dxa"/>
          </w:tcPr>
          <w:p w14:paraId="243AB600" w14:textId="7748A091" w:rsidR="00936E03" w:rsidRDefault="00936E03" w:rsidP="00936E03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Tên thuộc tính</w:t>
            </w:r>
          </w:p>
        </w:tc>
        <w:tc>
          <w:tcPr>
            <w:tcW w:w="1722" w:type="dxa"/>
          </w:tcPr>
          <w:p w14:paraId="7B64DD3C" w14:textId="3844DE8D" w:rsidR="00936E03" w:rsidRDefault="00936E03" w:rsidP="00936E03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Kiểu</w:t>
            </w:r>
          </w:p>
        </w:tc>
        <w:tc>
          <w:tcPr>
            <w:tcW w:w="1440" w:type="dxa"/>
          </w:tcPr>
          <w:p w14:paraId="678852B0" w14:textId="451A9513" w:rsidR="00936E03" w:rsidRDefault="00936E03" w:rsidP="00936E03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Ràng buộc</w:t>
            </w:r>
          </w:p>
        </w:tc>
        <w:tc>
          <w:tcPr>
            <w:tcW w:w="2385" w:type="dxa"/>
          </w:tcPr>
          <w:p w14:paraId="73D90892" w14:textId="27D5C92E" w:rsidR="00936E03" w:rsidRDefault="00936E03" w:rsidP="00936E03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Ý nghĩa/ghi chú</w:t>
            </w:r>
          </w:p>
        </w:tc>
      </w:tr>
      <w:tr w:rsidR="00936E03" w14:paraId="6A1FA69F" w14:textId="77777777" w:rsidTr="00936E03">
        <w:tc>
          <w:tcPr>
            <w:tcW w:w="1098" w:type="dxa"/>
          </w:tcPr>
          <w:p w14:paraId="4915E846" w14:textId="35DDD7B2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936E03">
              <w:rPr>
                <w:iCs/>
                <w:lang w:val="en-US"/>
              </w:rPr>
              <w:t>1</w:t>
            </w:r>
          </w:p>
        </w:tc>
        <w:tc>
          <w:tcPr>
            <w:tcW w:w="2598" w:type="dxa"/>
          </w:tcPr>
          <w:p w14:paraId="687C9334" w14:textId="7D8249BB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IDChuyenBay</w:t>
            </w:r>
          </w:p>
        </w:tc>
        <w:tc>
          <w:tcPr>
            <w:tcW w:w="1722" w:type="dxa"/>
          </w:tcPr>
          <w:p w14:paraId="0E282090" w14:textId="7F6762BE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440" w:type="dxa"/>
          </w:tcPr>
          <w:p w14:paraId="3475F2A7" w14:textId="0863B7D3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chính</w:t>
            </w:r>
          </w:p>
        </w:tc>
        <w:tc>
          <w:tcPr>
            <w:tcW w:w="2385" w:type="dxa"/>
          </w:tcPr>
          <w:p w14:paraId="2BEACF4E" w14:textId="5510BAE5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Mã chuyến bay</w:t>
            </w:r>
          </w:p>
        </w:tc>
      </w:tr>
      <w:tr w:rsidR="00936E03" w14:paraId="2DE28D0A" w14:textId="77777777" w:rsidTr="00936E03">
        <w:tc>
          <w:tcPr>
            <w:tcW w:w="1098" w:type="dxa"/>
          </w:tcPr>
          <w:p w14:paraId="5B47FFF2" w14:textId="7DDED29B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2598" w:type="dxa"/>
          </w:tcPr>
          <w:p w14:paraId="7432CD1D" w14:textId="37B9F848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SBDi</w:t>
            </w:r>
          </w:p>
        </w:tc>
        <w:tc>
          <w:tcPr>
            <w:tcW w:w="1722" w:type="dxa"/>
          </w:tcPr>
          <w:p w14:paraId="5BF3C872" w14:textId="44AC6B62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440" w:type="dxa"/>
          </w:tcPr>
          <w:p w14:paraId="325DA172" w14:textId="2C36E3F1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385" w:type="dxa"/>
          </w:tcPr>
          <w:p w14:paraId="4D0758B2" w14:textId="7E63A3D6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Sân bay đi</w:t>
            </w:r>
          </w:p>
        </w:tc>
      </w:tr>
      <w:tr w:rsidR="00936E03" w14:paraId="787BB0AD" w14:textId="77777777" w:rsidTr="00936E03">
        <w:tc>
          <w:tcPr>
            <w:tcW w:w="1098" w:type="dxa"/>
          </w:tcPr>
          <w:p w14:paraId="67499372" w14:textId="4F914E6A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2598" w:type="dxa"/>
          </w:tcPr>
          <w:p w14:paraId="0CAA5BF3" w14:textId="64134936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SBDen</w:t>
            </w:r>
          </w:p>
        </w:tc>
        <w:tc>
          <w:tcPr>
            <w:tcW w:w="1722" w:type="dxa"/>
          </w:tcPr>
          <w:p w14:paraId="7E964374" w14:textId="52C7A47D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440" w:type="dxa"/>
          </w:tcPr>
          <w:p w14:paraId="65A6B299" w14:textId="5B1AA927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385" w:type="dxa"/>
          </w:tcPr>
          <w:p w14:paraId="471E825B" w14:textId="0EC31F09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Sân bay đến</w:t>
            </w:r>
          </w:p>
        </w:tc>
      </w:tr>
      <w:tr w:rsidR="00936E03" w14:paraId="3D742330" w14:textId="77777777" w:rsidTr="00936E03">
        <w:trPr>
          <w:trHeight w:val="962"/>
        </w:trPr>
        <w:tc>
          <w:tcPr>
            <w:tcW w:w="1098" w:type="dxa"/>
          </w:tcPr>
          <w:p w14:paraId="3C35D1F6" w14:textId="6E8A6027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2598" w:type="dxa"/>
          </w:tcPr>
          <w:p w14:paraId="77C4A09B" w14:textId="413D8B6F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SLGheThuong</w:t>
            </w:r>
          </w:p>
        </w:tc>
        <w:tc>
          <w:tcPr>
            <w:tcW w:w="1722" w:type="dxa"/>
          </w:tcPr>
          <w:p w14:paraId="4D525D22" w14:textId="41393B0C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Interger</w:t>
            </w:r>
          </w:p>
        </w:tc>
        <w:tc>
          <w:tcPr>
            <w:tcW w:w="1440" w:type="dxa"/>
          </w:tcPr>
          <w:p w14:paraId="6BCBC0E2" w14:textId="7115A7DB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385" w:type="dxa"/>
          </w:tcPr>
          <w:p w14:paraId="3AAFA396" w14:textId="77777777" w:rsid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Số lượng ghế thường của chuyến bay,</w:t>
            </w:r>
          </w:p>
          <w:p w14:paraId="02B38EA6" w14:textId="220C698C" w:rsidR="00936E03" w:rsidRP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lớn hơn 0</w:t>
            </w:r>
          </w:p>
        </w:tc>
      </w:tr>
      <w:tr w:rsidR="00936E03" w14:paraId="67AB166E" w14:textId="77777777" w:rsidTr="00936E03">
        <w:tc>
          <w:tcPr>
            <w:tcW w:w="1098" w:type="dxa"/>
          </w:tcPr>
          <w:p w14:paraId="11D29D54" w14:textId="298868C8" w:rsid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2598" w:type="dxa"/>
          </w:tcPr>
          <w:p w14:paraId="57EA675F" w14:textId="43E59FF3" w:rsid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SLGheVip</w:t>
            </w:r>
          </w:p>
        </w:tc>
        <w:tc>
          <w:tcPr>
            <w:tcW w:w="1722" w:type="dxa"/>
          </w:tcPr>
          <w:p w14:paraId="568C88C5" w14:textId="6E6C6BBA" w:rsid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Interger</w:t>
            </w:r>
          </w:p>
        </w:tc>
        <w:tc>
          <w:tcPr>
            <w:tcW w:w="1440" w:type="dxa"/>
          </w:tcPr>
          <w:p w14:paraId="6867BE90" w14:textId="0687D262" w:rsid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385" w:type="dxa"/>
          </w:tcPr>
          <w:p w14:paraId="7E12CD34" w14:textId="014B5319" w:rsid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Số lượng ghế Vip của chuyến bay,</w:t>
            </w:r>
          </w:p>
          <w:p w14:paraId="6F0681B6" w14:textId="570F72DA" w:rsidR="00936E03" w:rsidRDefault="00936E03" w:rsidP="00936E03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lớn hơn 0</w:t>
            </w:r>
          </w:p>
        </w:tc>
      </w:tr>
    </w:tbl>
    <w:p w14:paraId="35082025" w14:textId="0566D273" w:rsidR="00936E03" w:rsidRPr="007E0670" w:rsidRDefault="00936E03" w:rsidP="00936E03">
      <w:pPr>
        <w:pStyle w:val="ListParagraph"/>
        <w:numPr>
          <w:ilvl w:val="0"/>
          <w:numId w:val="36"/>
        </w:numPr>
      </w:pPr>
      <w:r>
        <w:rPr>
          <w:lang w:val="en-US"/>
        </w:rPr>
        <w:t>Bảng sân bay trung gian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598"/>
        <w:gridCol w:w="1722"/>
        <w:gridCol w:w="1350"/>
        <w:gridCol w:w="2475"/>
      </w:tblGrid>
      <w:tr w:rsidR="00936E03" w14:paraId="6E77671F" w14:textId="77777777" w:rsidTr="00936E03">
        <w:tc>
          <w:tcPr>
            <w:tcW w:w="1098" w:type="dxa"/>
          </w:tcPr>
          <w:p w14:paraId="13C609C7" w14:textId="77777777" w:rsidR="00936E03" w:rsidRDefault="00936E03" w:rsidP="007B4CDA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STT</w:t>
            </w:r>
          </w:p>
        </w:tc>
        <w:tc>
          <w:tcPr>
            <w:tcW w:w="2598" w:type="dxa"/>
          </w:tcPr>
          <w:p w14:paraId="2F71E512" w14:textId="77777777" w:rsidR="00936E03" w:rsidRDefault="00936E03" w:rsidP="007B4CDA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Tên thuộc tính</w:t>
            </w:r>
          </w:p>
        </w:tc>
        <w:tc>
          <w:tcPr>
            <w:tcW w:w="1722" w:type="dxa"/>
          </w:tcPr>
          <w:p w14:paraId="3F6DABD8" w14:textId="77777777" w:rsidR="00936E03" w:rsidRDefault="00936E03" w:rsidP="007B4CDA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Kiểu</w:t>
            </w:r>
          </w:p>
        </w:tc>
        <w:tc>
          <w:tcPr>
            <w:tcW w:w="1350" w:type="dxa"/>
          </w:tcPr>
          <w:p w14:paraId="6D66622C" w14:textId="77777777" w:rsidR="00936E03" w:rsidRDefault="00936E03" w:rsidP="007B4CDA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Ràng buộc</w:t>
            </w:r>
          </w:p>
        </w:tc>
        <w:tc>
          <w:tcPr>
            <w:tcW w:w="2475" w:type="dxa"/>
          </w:tcPr>
          <w:p w14:paraId="0BD1109F" w14:textId="77777777" w:rsidR="00936E03" w:rsidRDefault="00936E03" w:rsidP="007B4CDA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Ý nghĩa/ghi chú</w:t>
            </w:r>
          </w:p>
        </w:tc>
      </w:tr>
      <w:tr w:rsidR="00936E03" w14:paraId="58CA3CF6" w14:textId="77777777" w:rsidTr="00936E03">
        <w:tc>
          <w:tcPr>
            <w:tcW w:w="1098" w:type="dxa"/>
          </w:tcPr>
          <w:p w14:paraId="75BBF569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936E03">
              <w:rPr>
                <w:iCs/>
                <w:lang w:val="en-US"/>
              </w:rPr>
              <w:t>1</w:t>
            </w:r>
          </w:p>
        </w:tc>
        <w:tc>
          <w:tcPr>
            <w:tcW w:w="2598" w:type="dxa"/>
          </w:tcPr>
          <w:p w14:paraId="46C2C5BD" w14:textId="14D3ADD8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IDSanBay</w:t>
            </w:r>
          </w:p>
        </w:tc>
        <w:tc>
          <w:tcPr>
            <w:tcW w:w="1722" w:type="dxa"/>
          </w:tcPr>
          <w:p w14:paraId="3928C298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350" w:type="dxa"/>
          </w:tcPr>
          <w:p w14:paraId="6BBE2060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chính</w:t>
            </w:r>
          </w:p>
        </w:tc>
        <w:tc>
          <w:tcPr>
            <w:tcW w:w="2475" w:type="dxa"/>
          </w:tcPr>
          <w:p w14:paraId="77ECF6F0" w14:textId="3CB0FA6B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Mã sân bay trung gian</w:t>
            </w:r>
          </w:p>
        </w:tc>
      </w:tr>
      <w:tr w:rsidR="00936E03" w14:paraId="55E9EF4E" w14:textId="77777777" w:rsidTr="00936E03">
        <w:tc>
          <w:tcPr>
            <w:tcW w:w="1098" w:type="dxa"/>
          </w:tcPr>
          <w:p w14:paraId="6191993C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2598" w:type="dxa"/>
          </w:tcPr>
          <w:p w14:paraId="29B073E8" w14:textId="0819DFB9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TenSanBay</w:t>
            </w:r>
          </w:p>
        </w:tc>
        <w:tc>
          <w:tcPr>
            <w:tcW w:w="1722" w:type="dxa"/>
          </w:tcPr>
          <w:p w14:paraId="715B4E57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350" w:type="dxa"/>
          </w:tcPr>
          <w:p w14:paraId="56D94F3F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475" w:type="dxa"/>
          </w:tcPr>
          <w:p w14:paraId="69C2169A" w14:textId="4809F50B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Tên sân bay trung gian</w:t>
            </w:r>
          </w:p>
        </w:tc>
      </w:tr>
      <w:tr w:rsidR="00936E03" w14:paraId="637AA622" w14:textId="77777777" w:rsidTr="00936E03">
        <w:tc>
          <w:tcPr>
            <w:tcW w:w="1098" w:type="dxa"/>
          </w:tcPr>
          <w:p w14:paraId="0A8E699E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2598" w:type="dxa"/>
          </w:tcPr>
          <w:p w14:paraId="1476838E" w14:textId="2BC5086F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ThoiGianDung</w:t>
            </w:r>
          </w:p>
        </w:tc>
        <w:tc>
          <w:tcPr>
            <w:tcW w:w="1722" w:type="dxa"/>
          </w:tcPr>
          <w:p w14:paraId="21A1980F" w14:textId="009F1FFD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Time</w:t>
            </w:r>
          </w:p>
        </w:tc>
        <w:tc>
          <w:tcPr>
            <w:tcW w:w="1350" w:type="dxa"/>
          </w:tcPr>
          <w:p w14:paraId="4F533723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475" w:type="dxa"/>
          </w:tcPr>
          <w:p w14:paraId="467722B0" w14:textId="310F6B32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Thời gian dừng tại sân bay trung gian</w:t>
            </w:r>
          </w:p>
        </w:tc>
      </w:tr>
      <w:tr w:rsidR="00936E03" w14:paraId="7C5AE2A0" w14:textId="77777777" w:rsidTr="00936E03">
        <w:trPr>
          <w:trHeight w:val="485"/>
        </w:trPr>
        <w:tc>
          <w:tcPr>
            <w:tcW w:w="1098" w:type="dxa"/>
          </w:tcPr>
          <w:p w14:paraId="73444B47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2598" w:type="dxa"/>
          </w:tcPr>
          <w:p w14:paraId="1E08D656" w14:textId="208155AC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GhiChu</w:t>
            </w:r>
          </w:p>
        </w:tc>
        <w:tc>
          <w:tcPr>
            <w:tcW w:w="1722" w:type="dxa"/>
          </w:tcPr>
          <w:p w14:paraId="54135850" w14:textId="6E726560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350" w:type="dxa"/>
          </w:tcPr>
          <w:p w14:paraId="052FE250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475" w:type="dxa"/>
          </w:tcPr>
          <w:p w14:paraId="26B4ACEE" w14:textId="6E9F731B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Ghi chú cho sân bay trung gian</w:t>
            </w:r>
          </w:p>
        </w:tc>
      </w:tr>
    </w:tbl>
    <w:p w14:paraId="1E309580" w14:textId="77777777" w:rsidR="00936E03" w:rsidRPr="00936E03" w:rsidRDefault="00936E03" w:rsidP="00936E03"/>
    <w:p w14:paraId="0449F1BA" w14:textId="4044CCFB" w:rsidR="00936E03" w:rsidRPr="007E0670" w:rsidRDefault="00936E03" w:rsidP="00936E03">
      <w:pPr>
        <w:pStyle w:val="ListParagraph"/>
        <w:numPr>
          <w:ilvl w:val="0"/>
          <w:numId w:val="36"/>
        </w:numPr>
      </w:pPr>
      <w:r>
        <w:rPr>
          <w:lang w:val="en-US"/>
        </w:rPr>
        <w:lastRenderedPageBreak/>
        <w:t xml:space="preserve">Bảng </w:t>
      </w:r>
      <w:r w:rsidR="001471FC">
        <w:rPr>
          <w:lang w:val="en-US"/>
        </w:rPr>
        <w:t>chuyến bay – Sân bay trung gian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598"/>
        <w:gridCol w:w="1362"/>
        <w:gridCol w:w="1710"/>
        <w:gridCol w:w="2475"/>
      </w:tblGrid>
      <w:tr w:rsidR="00936E03" w14:paraId="399F12A4" w14:textId="77777777" w:rsidTr="00834E2C">
        <w:tc>
          <w:tcPr>
            <w:tcW w:w="1098" w:type="dxa"/>
          </w:tcPr>
          <w:p w14:paraId="23CB2AD6" w14:textId="77777777" w:rsidR="00936E03" w:rsidRDefault="00936E03" w:rsidP="007B4CDA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STT</w:t>
            </w:r>
          </w:p>
        </w:tc>
        <w:tc>
          <w:tcPr>
            <w:tcW w:w="2598" w:type="dxa"/>
          </w:tcPr>
          <w:p w14:paraId="44372B69" w14:textId="77777777" w:rsidR="00936E03" w:rsidRDefault="00936E03" w:rsidP="007B4CDA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Tên thuộc tính</w:t>
            </w:r>
          </w:p>
        </w:tc>
        <w:tc>
          <w:tcPr>
            <w:tcW w:w="1362" w:type="dxa"/>
          </w:tcPr>
          <w:p w14:paraId="1389228E" w14:textId="77777777" w:rsidR="00936E03" w:rsidRDefault="00936E03" w:rsidP="007B4CDA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Kiểu</w:t>
            </w:r>
          </w:p>
        </w:tc>
        <w:tc>
          <w:tcPr>
            <w:tcW w:w="1710" w:type="dxa"/>
          </w:tcPr>
          <w:p w14:paraId="0EFF5909" w14:textId="77777777" w:rsidR="00936E03" w:rsidRDefault="00936E03" w:rsidP="007B4CDA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Ràng buộc</w:t>
            </w:r>
          </w:p>
        </w:tc>
        <w:tc>
          <w:tcPr>
            <w:tcW w:w="2475" w:type="dxa"/>
          </w:tcPr>
          <w:p w14:paraId="750771A1" w14:textId="77777777" w:rsidR="00936E03" w:rsidRDefault="00936E03" w:rsidP="007B4CDA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Ý nghĩa/ghi chú</w:t>
            </w:r>
          </w:p>
        </w:tc>
      </w:tr>
      <w:tr w:rsidR="00936E03" w14:paraId="6AFCDC95" w14:textId="77777777" w:rsidTr="00834E2C">
        <w:tc>
          <w:tcPr>
            <w:tcW w:w="1098" w:type="dxa"/>
          </w:tcPr>
          <w:p w14:paraId="269AFFD0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936E03">
              <w:rPr>
                <w:iCs/>
                <w:lang w:val="en-US"/>
              </w:rPr>
              <w:t>1</w:t>
            </w:r>
          </w:p>
        </w:tc>
        <w:tc>
          <w:tcPr>
            <w:tcW w:w="2598" w:type="dxa"/>
          </w:tcPr>
          <w:p w14:paraId="2354870F" w14:textId="35E2A92D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</w:t>
            </w:r>
            <w:r w:rsidR="001471FC">
              <w:rPr>
                <w:iCs/>
                <w:lang w:val="en-US"/>
              </w:rPr>
              <w:t>ChuyenBay</w:t>
            </w:r>
          </w:p>
        </w:tc>
        <w:tc>
          <w:tcPr>
            <w:tcW w:w="1362" w:type="dxa"/>
          </w:tcPr>
          <w:p w14:paraId="7CCE22A3" w14:textId="77777777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710" w:type="dxa"/>
          </w:tcPr>
          <w:p w14:paraId="0B13BF67" w14:textId="3A2E1DD5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chính</w:t>
            </w:r>
            <w:r w:rsidR="00834E2C">
              <w:rPr>
                <w:iCs/>
                <w:lang w:val="en-US"/>
              </w:rPr>
              <w:t>, khóa ngoại</w:t>
            </w:r>
          </w:p>
        </w:tc>
        <w:tc>
          <w:tcPr>
            <w:tcW w:w="2475" w:type="dxa"/>
          </w:tcPr>
          <w:p w14:paraId="0FA29362" w14:textId="70B0C8B1" w:rsidR="00936E03" w:rsidRPr="00936E03" w:rsidRDefault="00936E03" w:rsidP="007B4CDA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Mã </w:t>
            </w:r>
            <w:r w:rsidR="001471FC">
              <w:rPr>
                <w:iCs/>
                <w:lang w:val="en-US"/>
              </w:rPr>
              <w:t>chuyến bay</w:t>
            </w:r>
          </w:p>
        </w:tc>
      </w:tr>
      <w:tr w:rsidR="001471FC" w14:paraId="4F118754" w14:textId="77777777" w:rsidTr="00834E2C">
        <w:tc>
          <w:tcPr>
            <w:tcW w:w="1098" w:type="dxa"/>
          </w:tcPr>
          <w:p w14:paraId="01A73300" w14:textId="0A343AE0" w:rsidR="001471FC" w:rsidRPr="00936E03" w:rsidRDefault="001471FC" w:rsidP="001471F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2598" w:type="dxa"/>
          </w:tcPr>
          <w:p w14:paraId="065C25A6" w14:textId="657CEAD4" w:rsidR="001471FC" w:rsidRPr="00936E03" w:rsidRDefault="001471FC" w:rsidP="001471F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IDSanBay</w:t>
            </w:r>
          </w:p>
        </w:tc>
        <w:tc>
          <w:tcPr>
            <w:tcW w:w="1362" w:type="dxa"/>
          </w:tcPr>
          <w:p w14:paraId="181D0FF3" w14:textId="0449BF81" w:rsidR="001471FC" w:rsidRPr="00936E03" w:rsidRDefault="001471FC" w:rsidP="001471F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710" w:type="dxa"/>
          </w:tcPr>
          <w:p w14:paraId="2DF9968F" w14:textId="01D88A99" w:rsidR="001471FC" w:rsidRPr="00936E03" w:rsidRDefault="001471FC" w:rsidP="001471F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chính</w:t>
            </w:r>
            <w:r w:rsidR="00834E2C">
              <w:rPr>
                <w:iCs/>
                <w:lang w:val="en-US"/>
              </w:rPr>
              <w:t>, khóa ngoại</w:t>
            </w:r>
          </w:p>
        </w:tc>
        <w:tc>
          <w:tcPr>
            <w:tcW w:w="2475" w:type="dxa"/>
          </w:tcPr>
          <w:p w14:paraId="5B11A5C6" w14:textId="0849B51C" w:rsidR="001471FC" w:rsidRPr="00936E03" w:rsidRDefault="001471FC" w:rsidP="001471F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Mã sân bay trung gian</w:t>
            </w:r>
          </w:p>
        </w:tc>
      </w:tr>
    </w:tbl>
    <w:p w14:paraId="6A02198E" w14:textId="1462A7E9" w:rsidR="00AD6C6B" w:rsidRPr="007E0670" w:rsidRDefault="00AD6C6B" w:rsidP="00AD6C6B">
      <w:pPr>
        <w:pStyle w:val="ListParagraph"/>
        <w:numPr>
          <w:ilvl w:val="0"/>
          <w:numId w:val="36"/>
        </w:numPr>
      </w:pPr>
      <w:r>
        <w:rPr>
          <w:lang w:val="en-US"/>
        </w:rPr>
        <w:t>Bảng</w:t>
      </w:r>
      <w:r w:rsidR="00834E2C">
        <w:rPr>
          <w:lang w:val="en-US"/>
        </w:rPr>
        <w:t xml:space="preserve"> Lịch</w:t>
      </w:r>
      <w:r>
        <w:rPr>
          <w:lang w:val="en-US"/>
        </w:rPr>
        <w:t xml:space="preserve"> Chuyến Bay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598"/>
        <w:gridCol w:w="1452"/>
        <w:gridCol w:w="1440"/>
        <w:gridCol w:w="2655"/>
      </w:tblGrid>
      <w:tr w:rsidR="00AD6C6B" w14:paraId="20DDBACD" w14:textId="77777777" w:rsidTr="00AD6C6B">
        <w:tc>
          <w:tcPr>
            <w:tcW w:w="1098" w:type="dxa"/>
          </w:tcPr>
          <w:p w14:paraId="6D9B3A95" w14:textId="77777777" w:rsidR="00AD6C6B" w:rsidRDefault="00AD6C6B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STT</w:t>
            </w:r>
          </w:p>
        </w:tc>
        <w:tc>
          <w:tcPr>
            <w:tcW w:w="2598" w:type="dxa"/>
          </w:tcPr>
          <w:p w14:paraId="77234E20" w14:textId="77777777" w:rsidR="00AD6C6B" w:rsidRDefault="00AD6C6B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Tên thuộc tính</w:t>
            </w:r>
          </w:p>
        </w:tc>
        <w:tc>
          <w:tcPr>
            <w:tcW w:w="1452" w:type="dxa"/>
          </w:tcPr>
          <w:p w14:paraId="20792653" w14:textId="77777777" w:rsidR="00AD6C6B" w:rsidRDefault="00AD6C6B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Kiểu</w:t>
            </w:r>
          </w:p>
        </w:tc>
        <w:tc>
          <w:tcPr>
            <w:tcW w:w="1440" w:type="dxa"/>
          </w:tcPr>
          <w:p w14:paraId="62C00C00" w14:textId="77777777" w:rsidR="00AD6C6B" w:rsidRDefault="00AD6C6B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Ràng buộc</w:t>
            </w:r>
          </w:p>
        </w:tc>
        <w:tc>
          <w:tcPr>
            <w:tcW w:w="2655" w:type="dxa"/>
          </w:tcPr>
          <w:p w14:paraId="7C9951A2" w14:textId="77777777" w:rsidR="00AD6C6B" w:rsidRDefault="00AD6C6B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Ý nghĩa/ghi chú</w:t>
            </w:r>
          </w:p>
        </w:tc>
      </w:tr>
      <w:tr w:rsidR="00AD6C6B" w14:paraId="44BCCE6C" w14:textId="77777777" w:rsidTr="00AD6C6B">
        <w:tc>
          <w:tcPr>
            <w:tcW w:w="1098" w:type="dxa"/>
          </w:tcPr>
          <w:p w14:paraId="75540331" w14:textId="77777777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936E03">
              <w:rPr>
                <w:iCs/>
                <w:lang w:val="en-US"/>
              </w:rPr>
              <w:t>1</w:t>
            </w:r>
          </w:p>
        </w:tc>
        <w:tc>
          <w:tcPr>
            <w:tcW w:w="2598" w:type="dxa"/>
          </w:tcPr>
          <w:p w14:paraId="330B5BE6" w14:textId="77777777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IDChuyenBay</w:t>
            </w:r>
          </w:p>
        </w:tc>
        <w:tc>
          <w:tcPr>
            <w:tcW w:w="1452" w:type="dxa"/>
          </w:tcPr>
          <w:p w14:paraId="55D14C03" w14:textId="77777777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440" w:type="dxa"/>
          </w:tcPr>
          <w:p w14:paraId="595DF78A" w14:textId="7E36B02B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chính</w:t>
            </w:r>
            <w:r w:rsidR="00834E2C">
              <w:rPr>
                <w:iCs/>
                <w:lang w:val="en-US"/>
              </w:rPr>
              <w:t>, khóa ngoại</w:t>
            </w:r>
          </w:p>
        </w:tc>
        <w:tc>
          <w:tcPr>
            <w:tcW w:w="2655" w:type="dxa"/>
          </w:tcPr>
          <w:p w14:paraId="04EE4AEB" w14:textId="77777777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Mã chuyến bay</w:t>
            </w:r>
          </w:p>
        </w:tc>
      </w:tr>
      <w:tr w:rsidR="00AD6C6B" w14:paraId="3A241CAE" w14:textId="77777777" w:rsidTr="00AD6C6B">
        <w:tc>
          <w:tcPr>
            <w:tcW w:w="1098" w:type="dxa"/>
          </w:tcPr>
          <w:p w14:paraId="1A47CFCA" w14:textId="77777777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2598" w:type="dxa"/>
          </w:tcPr>
          <w:p w14:paraId="4FFB47F5" w14:textId="2089389A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KhoiHanh</w:t>
            </w:r>
          </w:p>
        </w:tc>
        <w:tc>
          <w:tcPr>
            <w:tcW w:w="1452" w:type="dxa"/>
          </w:tcPr>
          <w:p w14:paraId="76045818" w14:textId="03E85ACF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Date</w:t>
            </w:r>
          </w:p>
        </w:tc>
        <w:tc>
          <w:tcPr>
            <w:tcW w:w="1440" w:type="dxa"/>
          </w:tcPr>
          <w:p w14:paraId="1FB4859C" w14:textId="77777777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655" w:type="dxa"/>
          </w:tcPr>
          <w:p w14:paraId="6B7672EF" w14:textId="30102314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Ngày chuyến bay khởi hành</w:t>
            </w:r>
          </w:p>
        </w:tc>
      </w:tr>
      <w:tr w:rsidR="00AD6C6B" w14:paraId="4F346D14" w14:textId="77777777" w:rsidTr="00AD6C6B">
        <w:tc>
          <w:tcPr>
            <w:tcW w:w="1098" w:type="dxa"/>
          </w:tcPr>
          <w:p w14:paraId="166D21BF" w14:textId="77777777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2598" w:type="dxa"/>
          </w:tcPr>
          <w:p w14:paraId="73B44A64" w14:textId="7929CFAF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ThoiGian</w:t>
            </w:r>
          </w:p>
        </w:tc>
        <w:tc>
          <w:tcPr>
            <w:tcW w:w="1452" w:type="dxa"/>
          </w:tcPr>
          <w:p w14:paraId="6696CC65" w14:textId="32F624A2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Time</w:t>
            </w:r>
          </w:p>
        </w:tc>
        <w:tc>
          <w:tcPr>
            <w:tcW w:w="1440" w:type="dxa"/>
          </w:tcPr>
          <w:p w14:paraId="422C3873" w14:textId="77777777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655" w:type="dxa"/>
          </w:tcPr>
          <w:p w14:paraId="357E73FC" w14:textId="4346B883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Giờ chuyến bay khởi hành</w:t>
            </w:r>
          </w:p>
        </w:tc>
      </w:tr>
      <w:tr w:rsidR="00AD6C6B" w14:paraId="33085FE4" w14:textId="77777777" w:rsidTr="00AD6C6B">
        <w:trPr>
          <w:trHeight w:val="962"/>
        </w:trPr>
        <w:tc>
          <w:tcPr>
            <w:tcW w:w="1098" w:type="dxa"/>
          </w:tcPr>
          <w:p w14:paraId="29496CA3" w14:textId="77777777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2598" w:type="dxa"/>
          </w:tcPr>
          <w:p w14:paraId="00D970ED" w14:textId="53577C7D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ThoiGianBay</w:t>
            </w:r>
          </w:p>
        </w:tc>
        <w:tc>
          <w:tcPr>
            <w:tcW w:w="1452" w:type="dxa"/>
          </w:tcPr>
          <w:p w14:paraId="30CDE10E" w14:textId="4AC509F0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Time</w:t>
            </w:r>
          </w:p>
        </w:tc>
        <w:tc>
          <w:tcPr>
            <w:tcW w:w="1440" w:type="dxa"/>
          </w:tcPr>
          <w:p w14:paraId="653FAF53" w14:textId="77777777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655" w:type="dxa"/>
          </w:tcPr>
          <w:p w14:paraId="4C1093F1" w14:textId="6A43F7B6" w:rsidR="00AD6C6B" w:rsidRPr="00936E03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Khoảng thời gian chuyến bay thực hiện bay</w:t>
            </w:r>
          </w:p>
        </w:tc>
      </w:tr>
      <w:tr w:rsidR="00AD6C6B" w14:paraId="31FA4A26" w14:textId="77777777" w:rsidTr="00AD6C6B">
        <w:tc>
          <w:tcPr>
            <w:tcW w:w="1098" w:type="dxa"/>
          </w:tcPr>
          <w:p w14:paraId="63537169" w14:textId="77777777" w:rsidR="00AD6C6B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2598" w:type="dxa"/>
          </w:tcPr>
          <w:p w14:paraId="1332C335" w14:textId="6E0E7CE3" w:rsidR="00AD6C6B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SLGhe</w:t>
            </w:r>
            <w:r>
              <w:rPr>
                <w:iCs/>
                <w:lang w:val="en-US"/>
              </w:rPr>
              <w:t>DatThuong</w:t>
            </w:r>
          </w:p>
        </w:tc>
        <w:tc>
          <w:tcPr>
            <w:tcW w:w="1452" w:type="dxa"/>
          </w:tcPr>
          <w:p w14:paraId="1D77779C" w14:textId="77777777" w:rsidR="00AD6C6B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Interger</w:t>
            </w:r>
          </w:p>
        </w:tc>
        <w:tc>
          <w:tcPr>
            <w:tcW w:w="1440" w:type="dxa"/>
          </w:tcPr>
          <w:p w14:paraId="0B346DB9" w14:textId="77777777" w:rsidR="00AD6C6B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655" w:type="dxa"/>
          </w:tcPr>
          <w:p w14:paraId="4BE8831A" w14:textId="05B1B62A" w:rsidR="00AD6C6B" w:rsidRDefault="00AD6C6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Số lượng ghế thường đã đặt</w:t>
            </w:r>
            <w:r w:rsidR="00437717">
              <w:rPr>
                <w:iCs/>
                <w:lang w:val="en-US"/>
              </w:rPr>
              <w:t>, lớn hơn hoặc bằng 0</w:t>
            </w:r>
          </w:p>
        </w:tc>
      </w:tr>
      <w:tr w:rsidR="00AD6C6B" w14:paraId="55D8390B" w14:textId="77777777" w:rsidTr="00AD6C6B">
        <w:tc>
          <w:tcPr>
            <w:tcW w:w="1098" w:type="dxa"/>
          </w:tcPr>
          <w:p w14:paraId="5F97F89A" w14:textId="0C7D6C01" w:rsidR="00AD6C6B" w:rsidRDefault="00AD6C6B" w:rsidP="00AD6C6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6</w:t>
            </w:r>
          </w:p>
        </w:tc>
        <w:tc>
          <w:tcPr>
            <w:tcW w:w="2598" w:type="dxa"/>
          </w:tcPr>
          <w:p w14:paraId="64291884" w14:textId="76FF7E7F" w:rsidR="00AD6C6B" w:rsidRDefault="00AD6C6B" w:rsidP="00AD6C6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SLGhe</w:t>
            </w:r>
            <w:r>
              <w:rPr>
                <w:iCs/>
                <w:lang w:val="en-US"/>
              </w:rPr>
              <w:t>DatVip</w:t>
            </w:r>
          </w:p>
        </w:tc>
        <w:tc>
          <w:tcPr>
            <w:tcW w:w="1452" w:type="dxa"/>
          </w:tcPr>
          <w:p w14:paraId="179E615D" w14:textId="6574D1F2" w:rsidR="00AD6C6B" w:rsidRDefault="00AD6C6B" w:rsidP="00AD6C6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Interger</w:t>
            </w:r>
          </w:p>
        </w:tc>
        <w:tc>
          <w:tcPr>
            <w:tcW w:w="1440" w:type="dxa"/>
          </w:tcPr>
          <w:p w14:paraId="3209E55B" w14:textId="4DA716E4" w:rsidR="00AD6C6B" w:rsidRDefault="00AD6C6B" w:rsidP="00AD6C6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655" w:type="dxa"/>
          </w:tcPr>
          <w:p w14:paraId="65F64C6E" w14:textId="77777777" w:rsidR="00AD6C6B" w:rsidRDefault="00AD6C6B" w:rsidP="00AD6C6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Số lượng ghế vip đã đặt</w:t>
            </w:r>
            <w:r w:rsidR="00437717">
              <w:rPr>
                <w:iCs/>
                <w:lang w:val="en-US"/>
              </w:rPr>
              <w:t>,</w:t>
            </w:r>
          </w:p>
          <w:p w14:paraId="40B0B338" w14:textId="34DF11F2" w:rsidR="00437717" w:rsidRDefault="00437717" w:rsidP="00AD6C6B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lớn hơn hoặc bằng 0</w:t>
            </w:r>
          </w:p>
        </w:tc>
      </w:tr>
    </w:tbl>
    <w:p w14:paraId="3F192AAA" w14:textId="4B629E15" w:rsidR="006E6517" w:rsidRPr="007E0670" w:rsidRDefault="006E6517" w:rsidP="006E6517">
      <w:pPr>
        <w:pStyle w:val="ListParagraph"/>
        <w:numPr>
          <w:ilvl w:val="0"/>
          <w:numId w:val="36"/>
        </w:numPr>
      </w:pPr>
      <w:r>
        <w:rPr>
          <w:lang w:val="en-US"/>
        </w:rPr>
        <w:t xml:space="preserve">Bảng </w:t>
      </w:r>
      <w:r>
        <w:rPr>
          <w:lang w:val="en-US"/>
        </w:rPr>
        <w:t>Phiếu đặt chỗ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598"/>
        <w:gridCol w:w="1452"/>
        <w:gridCol w:w="1440"/>
        <w:gridCol w:w="2655"/>
      </w:tblGrid>
      <w:tr w:rsidR="006E6517" w14:paraId="2C466741" w14:textId="77777777" w:rsidTr="009F0F91">
        <w:tc>
          <w:tcPr>
            <w:tcW w:w="1098" w:type="dxa"/>
          </w:tcPr>
          <w:p w14:paraId="43868C4E" w14:textId="77777777" w:rsidR="006E6517" w:rsidRDefault="006E6517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STT</w:t>
            </w:r>
          </w:p>
        </w:tc>
        <w:tc>
          <w:tcPr>
            <w:tcW w:w="2598" w:type="dxa"/>
          </w:tcPr>
          <w:p w14:paraId="1BC1704B" w14:textId="77777777" w:rsidR="006E6517" w:rsidRDefault="006E6517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Tên thuộc tính</w:t>
            </w:r>
          </w:p>
        </w:tc>
        <w:tc>
          <w:tcPr>
            <w:tcW w:w="1452" w:type="dxa"/>
          </w:tcPr>
          <w:p w14:paraId="66FDAC8F" w14:textId="77777777" w:rsidR="006E6517" w:rsidRDefault="006E6517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Kiểu</w:t>
            </w:r>
          </w:p>
        </w:tc>
        <w:tc>
          <w:tcPr>
            <w:tcW w:w="1440" w:type="dxa"/>
          </w:tcPr>
          <w:p w14:paraId="2CD1D672" w14:textId="77777777" w:rsidR="006E6517" w:rsidRDefault="006E6517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Ràng buộc</w:t>
            </w:r>
          </w:p>
        </w:tc>
        <w:tc>
          <w:tcPr>
            <w:tcW w:w="2655" w:type="dxa"/>
          </w:tcPr>
          <w:p w14:paraId="091CADDB" w14:textId="77777777" w:rsidR="006E6517" w:rsidRDefault="006E6517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Ý nghĩa/ghi chú</w:t>
            </w:r>
          </w:p>
        </w:tc>
      </w:tr>
      <w:tr w:rsidR="006E6517" w14:paraId="54BEDA1F" w14:textId="77777777" w:rsidTr="009F0F91">
        <w:tc>
          <w:tcPr>
            <w:tcW w:w="1098" w:type="dxa"/>
          </w:tcPr>
          <w:p w14:paraId="23F3E109" w14:textId="77777777" w:rsidR="006E6517" w:rsidRPr="00936E03" w:rsidRDefault="006E65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936E03">
              <w:rPr>
                <w:iCs/>
                <w:lang w:val="en-US"/>
              </w:rPr>
              <w:t>1</w:t>
            </w:r>
          </w:p>
        </w:tc>
        <w:tc>
          <w:tcPr>
            <w:tcW w:w="2598" w:type="dxa"/>
          </w:tcPr>
          <w:p w14:paraId="5E0CE77E" w14:textId="698862AE" w:rsidR="006E6517" w:rsidRPr="00936E03" w:rsidRDefault="00834E2C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IDVe</w:t>
            </w:r>
          </w:p>
        </w:tc>
        <w:tc>
          <w:tcPr>
            <w:tcW w:w="1452" w:type="dxa"/>
          </w:tcPr>
          <w:p w14:paraId="3019A2B8" w14:textId="77777777" w:rsidR="006E6517" w:rsidRPr="00936E03" w:rsidRDefault="006E65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440" w:type="dxa"/>
          </w:tcPr>
          <w:p w14:paraId="62842D6E" w14:textId="77777777" w:rsidR="006E6517" w:rsidRPr="00936E03" w:rsidRDefault="006E65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chính</w:t>
            </w:r>
          </w:p>
        </w:tc>
        <w:tc>
          <w:tcPr>
            <w:tcW w:w="2655" w:type="dxa"/>
          </w:tcPr>
          <w:p w14:paraId="03CFC4D5" w14:textId="509D51B3" w:rsidR="006E6517" w:rsidRPr="00936E03" w:rsidRDefault="006E65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Mã </w:t>
            </w:r>
            <w:r w:rsidR="00953EF2">
              <w:rPr>
                <w:iCs/>
                <w:lang w:val="en-US"/>
              </w:rPr>
              <w:t>phiếu đặt chỗ/vé</w:t>
            </w:r>
          </w:p>
        </w:tc>
      </w:tr>
      <w:tr w:rsidR="006E6517" w14:paraId="306B5EB1" w14:textId="77777777" w:rsidTr="009F0F91">
        <w:tc>
          <w:tcPr>
            <w:tcW w:w="1098" w:type="dxa"/>
          </w:tcPr>
          <w:p w14:paraId="38C2C0B0" w14:textId="77777777" w:rsidR="006E6517" w:rsidRPr="00936E03" w:rsidRDefault="006E65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2598" w:type="dxa"/>
          </w:tcPr>
          <w:p w14:paraId="2266E938" w14:textId="48997AC4" w:rsidR="006E6517" w:rsidRPr="00936E03" w:rsidRDefault="00834E2C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HangVe</w:t>
            </w:r>
          </w:p>
        </w:tc>
        <w:tc>
          <w:tcPr>
            <w:tcW w:w="1452" w:type="dxa"/>
          </w:tcPr>
          <w:p w14:paraId="610DD58B" w14:textId="5BBCE118" w:rsidR="006E6517" w:rsidRPr="00936E03" w:rsidRDefault="00834E2C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Interger</w:t>
            </w:r>
          </w:p>
        </w:tc>
        <w:tc>
          <w:tcPr>
            <w:tcW w:w="1440" w:type="dxa"/>
          </w:tcPr>
          <w:p w14:paraId="6AC62B48" w14:textId="6CF8F166" w:rsidR="006E6517" w:rsidRPr="00936E03" w:rsidRDefault="00834E2C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655" w:type="dxa"/>
          </w:tcPr>
          <w:p w14:paraId="4F7757AD" w14:textId="07ECBB5C" w:rsidR="006E6517" w:rsidRPr="00936E03" w:rsidRDefault="00834E2C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Hạng của vé</w:t>
            </w:r>
          </w:p>
        </w:tc>
      </w:tr>
      <w:tr w:rsidR="00834E2C" w14:paraId="6AE36C20" w14:textId="77777777" w:rsidTr="009F0F91">
        <w:tc>
          <w:tcPr>
            <w:tcW w:w="1098" w:type="dxa"/>
          </w:tcPr>
          <w:p w14:paraId="221C73C9" w14:textId="77777777" w:rsidR="00834E2C" w:rsidRPr="00936E03" w:rsidRDefault="00834E2C" w:rsidP="00834E2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2598" w:type="dxa"/>
          </w:tcPr>
          <w:p w14:paraId="3892A470" w14:textId="046974B2" w:rsidR="00834E2C" w:rsidRPr="00936E03" w:rsidRDefault="00834E2C" w:rsidP="00834E2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IDChuyenBay</w:t>
            </w:r>
          </w:p>
        </w:tc>
        <w:tc>
          <w:tcPr>
            <w:tcW w:w="1452" w:type="dxa"/>
          </w:tcPr>
          <w:p w14:paraId="6CBB1BED" w14:textId="2C2780BD" w:rsidR="00834E2C" w:rsidRPr="00936E03" w:rsidRDefault="00834E2C" w:rsidP="00834E2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440" w:type="dxa"/>
          </w:tcPr>
          <w:p w14:paraId="612B38A0" w14:textId="49382FA5" w:rsidR="00834E2C" w:rsidRPr="00936E03" w:rsidRDefault="00834E2C" w:rsidP="00834E2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ngoại</w:t>
            </w:r>
          </w:p>
        </w:tc>
        <w:tc>
          <w:tcPr>
            <w:tcW w:w="2655" w:type="dxa"/>
          </w:tcPr>
          <w:p w14:paraId="522830C2" w14:textId="3486633E" w:rsidR="00834E2C" w:rsidRPr="00936E03" w:rsidRDefault="00834E2C" w:rsidP="00834E2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Mã chuyến bay</w:t>
            </w:r>
          </w:p>
        </w:tc>
      </w:tr>
      <w:tr w:rsidR="00834E2C" w14:paraId="51D9141D" w14:textId="77777777" w:rsidTr="009F0F91">
        <w:trPr>
          <w:trHeight w:val="962"/>
        </w:trPr>
        <w:tc>
          <w:tcPr>
            <w:tcW w:w="1098" w:type="dxa"/>
          </w:tcPr>
          <w:p w14:paraId="31B7E5D0" w14:textId="77777777" w:rsidR="00834E2C" w:rsidRPr="00936E03" w:rsidRDefault="00834E2C" w:rsidP="00834E2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2598" w:type="dxa"/>
          </w:tcPr>
          <w:p w14:paraId="76F81C79" w14:textId="34094AB9" w:rsidR="00834E2C" w:rsidRPr="00936E03" w:rsidRDefault="00953EF2" w:rsidP="00834E2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GiaTien</w:t>
            </w:r>
          </w:p>
        </w:tc>
        <w:tc>
          <w:tcPr>
            <w:tcW w:w="1452" w:type="dxa"/>
          </w:tcPr>
          <w:p w14:paraId="27694BD7" w14:textId="00CB64A3" w:rsidR="00834E2C" w:rsidRPr="00936E03" w:rsidRDefault="00953EF2" w:rsidP="00834E2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Interger</w:t>
            </w:r>
          </w:p>
        </w:tc>
        <w:tc>
          <w:tcPr>
            <w:tcW w:w="1440" w:type="dxa"/>
          </w:tcPr>
          <w:p w14:paraId="0D8F3094" w14:textId="59093754" w:rsidR="00834E2C" w:rsidRPr="00936E03" w:rsidRDefault="00953EF2" w:rsidP="00834E2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655" w:type="dxa"/>
          </w:tcPr>
          <w:p w14:paraId="49475D74" w14:textId="5F825402" w:rsidR="00834E2C" w:rsidRPr="00936E03" w:rsidRDefault="00953EF2" w:rsidP="00834E2C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Giá tiền của vé</w:t>
            </w:r>
          </w:p>
        </w:tc>
      </w:tr>
      <w:tr w:rsidR="006E6517" w14:paraId="1366C79D" w14:textId="77777777" w:rsidTr="009F0F91">
        <w:tc>
          <w:tcPr>
            <w:tcW w:w="1098" w:type="dxa"/>
          </w:tcPr>
          <w:p w14:paraId="0FE588BC" w14:textId="77777777" w:rsidR="006E6517" w:rsidRDefault="006E65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2598" w:type="dxa"/>
          </w:tcPr>
          <w:p w14:paraId="73BB52DC" w14:textId="54DA5194" w:rsidR="006E6517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Status</w:t>
            </w:r>
          </w:p>
        </w:tc>
        <w:tc>
          <w:tcPr>
            <w:tcW w:w="1452" w:type="dxa"/>
          </w:tcPr>
          <w:p w14:paraId="7466B575" w14:textId="276994FC" w:rsidR="006E6517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Boolean</w:t>
            </w:r>
          </w:p>
        </w:tc>
        <w:tc>
          <w:tcPr>
            <w:tcW w:w="1440" w:type="dxa"/>
          </w:tcPr>
          <w:p w14:paraId="234C4D4E" w14:textId="0DF726A6" w:rsidR="006E6517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Nullable</w:t>
            </w:r>
          </w:p>
        </w:tc>
        <w:tc>
          <w:tcPr>
            <w:tcW w:w="2655" w:type="dxa"/>
          </w:tcPr>
          <w:p w14:paraId="413E704B" w14:textId="6718F349" w:rsidR="006E6517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Trạng thái có in thành vé hay chưa</w:t>
            </w:r>
          </w:p>
        </w:tc>
      </w:tr>
    </w:tbl>
    <w:p w14:paraId="57FBBE5B" w14:textId="72667BC6" w:rsidR="00953EF2" w:rsidRPr="007E0670" w:rsidRDefault="00953EF2" w:rsidP="00953EF2">
      <w:pPr>
        <w:pStyle w:val="ListParagraph"/>
        <w:numPr>
          <w:ilvl w:val="0"/>
          <w:numId w:val="36"/>
        </w:numPr>
      </w:pPr>
      <w:r>
        <w:rPr>
          <w:lang w:val="en-US"/>
        </w:rPr>
        <w:t xml:space="preserve">Bảng </w:t>
      </w:r>
      <w:r>
        <w:rPr>
          <w:lang w:val="en-US"/>
        </w:rPr>
        <w:t>Phiếu đặt chỗ -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598"/>
        <w:gridCol w:w="1362"/>
        <w:gridCol w:w="1710"/>
        <w:gridCol w:w="2475"/>
      </w:tblGrid>
      <w:tr w:rsidR="00953EF2" w14:paraId="2AE1086A" w14:textId="77777777" w:rsidTr="009F0F91">
        <w:tc>
          <w:tcPr>
            <w:tcW w:w="1098" w:type="dxa"/>
          </w:tcPr>
          <w:p w14:paraId="6FC29FAB" w14:textId="77777777" w:rsidR="00953EF2" w:rsidRDefault="00953EF2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STT</w:t>
            </w:r>
          </w:p>
        </w:tc>
        <w:tc>
          <w:tcPr>
            <w:tcW w:w="2598" w:type="dxa"/>
          </w:tcPr>
          <w:p w14:paraId="18745191" w14:textId="77777777" w:rsidR="00953EF2" w:rsidRDefault="00953EF2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Tên thuộc tính</w:t>
            </w:r>
          </w:p>
        </w:tc>
        <w:tc>
          <w:tcPr>
            <w:tcW w:w="1362" w:type="dxa"/>
          </w:tcPr>
          <w:p w14:paraId="4169F7A0" w14:textId="77777777" w:rsidR="00953EF2" w:rsidRDefault="00953EF2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Kiểu</w:t>
            </w:r>
          </w:p>
        </w:tc>
        <w:tc>
          <w:tcPr>
            <w:tcW w:w="1710" w:type="dxa"/>
          </w:tcPr>
          <w:p w14:paraId="194D87B3" w14:textId="77777777" w:rsidR="00953EF2" w:rsidRDefault="00953EF2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Ràng buộc</w:t>
            </w:r>
          </w:p>
        </w:tc>
        <w:tc>
          <w:tcPr>
            <w:tcW w:w="2475" w:type="dxa"/>
          </w:tcPr>
          <w:p w14:paraId="4E5B97F2" w14:textId="77777777" w:rsidR="00953EF2" w:rsidRDefault="00953EF2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Ý nghĩa/ghi chú</w:t>
            </w:r>
          </w:p>
        </w:tc>
      </w:tr>
      <w:tr w:rsidR="00953EF2" w14:paraId="18646D45" w14:textId="77777777" w:rsidTr="009F0F91">
        <w:tc>
          <w:tcPr>
            <w:tcW w:w="1098" w:type="dxa"/>
          </w:tcPr>
          <w:p w14:paraId="160C9AC2" w14:textId="77777777" w:rsidR="00953EF2" w:rsidRPr="00936E03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936E03">
              <w:rPr>
                <w:iCs/>
                <w:lang w:val="en-US"/>
              </w:rPr>
              <w:t>1</w:t>
            </w:r>
          </w:p>
        </w:tc>
        <w:tc>
          <w:tcPr>
            <w:tcW w:w="2598" w:type="dxa"/>
          </w:tcPr>
          <w:p w14:paraId="7C99CC8E" w14:textId="2C5D19C7" w:rsidR="00953EF2" w:rsidRPr="00936E03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</w:t>
            </w:r>
            <w:r>
              <w:rPr>
                <w:iCs/>
                <w:lang w:val="en-US"/>
              </w:rPr>
              <w:t>Ve</w:t>
            </w:r>
          </w:p>
        </w:tc>
        <w:tc>
          <w:tcPr>
            <w:tcW w:w="1362" w:type="dxa"/>
          </w:tcPr>
          <w:p w14:paraId="334959C0" w14:textId="77777777" w:rsidR="00953EF2" w:rsidRPr="00936E03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710" w:type="dxa"/>
          </w:tcPr>
          <w:p w14:paraId="2004DF76" w14:textId="77777777" w:rsidR="00953EF2" w:rsidRPr="00936E03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chính, khóa ngoại</w:t>
            </w:r>
          </w:p>
        </w:tc>
        <w:tc>
          <w:tcPr>
            <w:tcW w:w="2475" w:type="dxa"/>
          </w:tcPr>
          <w:p w14:paraId="75FD7AFF" w14:textId="0A4266EE" w:rsidR="00953EF2" w:rsidRPr="00936E03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Mã </w:t>
            </w:r>
            <w:r>
              <w:rPr>
                <w:iCs/>
                <w:lang w:val="en-US"/>
              </w:rPr>
              <w:t>phiếu đặt chỗ/vé</w:t>
            </w:r>
          </w:p>
        </w:tc>
      </w:tr>
      <w:tr w:rsidR="00953EF2" w14:paraId="715E8932" w14:textId="77777777" w:rsidTr="009F0F91">
        <w:tc>
          <w:tcPr>
            <w:tcW w:w="1098" w:type="dxa"/>
          </w:tcPr>
          <w:p w14:paraId="5FC0A171" w14:textId="77777777" w:rsidR="00953EF2" w:rsidRPr="00936E03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2598" w:type="dxa"/>
          </w:tcPr>
          <w:p w14:paraId="7BFE60C9" w14:textId="1A5B67E7" w:rsidR="00953EF2" w:rsidRPr="00936E03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</w:t>
            </w:r>
            <w:r>
              <w:rPr>
                <w:iCs/>
                <w:lang w:val="en-US"/>
              </w:rPr>
              <w:t>KhachHang</w:t>
            </w:r>
          </w:p>
        </w:tc>
        <w:tc>
          <w:tcPr>
            <w:tcW w:w="1362" w:type="dxa"/>
          </w:tcPr>
          <w:p w14:paraId="68D3FF12" w14:textId="77777777" w:rsidR="00953EF2" w:rsidRPr="00936E03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710" w:type="dxa"/>
          </w:tcPr>
          <w:p w14:paraId="27ED3FB7" w14:textId="77777777" w:rsidR="00953EF2" w:rsidRPr="00936E03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chính, khóa ngoại</w:t>
            </w:r>
          </w:p>
        </w:tc>
        <w:tc>
          <w:tcPr>
            <w:tcW w:w="2475" w:type="dxa"/>
          </w:tcPr>
          <w:p w14:paraId="53B211B7" w14:textId="5852DCA9" w:rsidR="00953EF2" w:rsidRPr="00936E03" w:rsidRDefault="00953EF2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Mã khách hàng</w:t>
            </w:r>
          </w:p>
        </w:tc>
      </w:tr>
    </w:tbl>
    <w:p w14:paraId="05ED7CBF" w14:textId="750DDE5B" w:rsidR="00936E03" w:rsidRDefault="00936E03" w:rsidP="00936E03">
      <w:pPr>
        <w:pStyle w:val="BodyText"/>
        <w:ind w:left="0"/>
        <w:rPr>
          <w:i/>
          <w:color w:val="0000FF"/>
          <w:lang w:val="en-US"/>
        </w:rPr>
      </w:pPr>
    </w:p>
    <w:p w14:paraId="30183149" w14:textId="77777777" w:rsidR="00263315" w:rsidRPr="003C2F0F" w:rsidRDefault="00263315" w:rsidP="00936E03">
      <w:pPr>
        <w:pStyle w:val="BodyText"/>
        <w:ind w:left="0"/>
        <w:rPr>
          <w:i/>
          <w:color w:val="0000FF"/>
          <w:lang w:val="en-US"/>
        </w:rPr>
      </w:pPr>
    </w:p>
    <w:p w14:paraId="1738C8DA" w14:textId="2B278A79" w:rsidR="00263315" w:rsidRPr="007E0670" w:rsidRDefault="00263315" w:rsidP="00263315">
      <w:pPr>
        <w:pStyle w:val="ListParagraph"/>
        <w:numPr>
          <w:ilvl w:val="0"/>
          <w:numId w:val="36"/>
        </w:numPr>
      </w:pPr>
      <w:r>
        <w:rPr>
          <w:lang w:val="en-US"/>
        </w:rPr>
        <w:t>Bảng Khách hàng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598"/>
        <w:gridCol w:w="1362"/>
        <w:gridCol w:w="1620"/>
        <w:gridCol w:w="2565"/>
      </w:tblGrid>
      <w:tr w:rsidR="00263315" w14:paraId="5FE026C9" w14:textId="77777777" w:rsidTr="00263315">
        <w:tc>
          <w:tcPr>
            <w:tcW w:w="1098" w:type="dxa"/>
          </w:tcPr>
          <w:p w14:paraId="787E016C" w14:textId="77777777" w:rsidR="00263315" w:rsidRDefault="00263315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STT</w:t>
            </w:r>
          </w:p>
        </w:tc>
        <w:tc>
          <w:tcPr>
            <w:tcW w:w="2598" w:type="dxa"/>
          </w:tcPr>
          <w:p w14:paraId="15098F36" w14:textId="77777777" w:rsidR="00263315" w:rsidRDefault="00263315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Tên thuộc tính</w:t>
            </w:r>
          </w:p>
        </w:tc>
        <w:tc>
          <w:tcPr>
            <w:tcW w:w="1362" w:type="dxa"/>
          </w:tcPr>
          <w:p w14:paraId="2AC7D193" w14:textId="77777777" w:rsidR="00263315" w:rsidRDefault="00263315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Kiểu</w:t>
            </w:r>
          </w:p>
        </w:tc>
        <w:tc>
          <w:tcPr>
            <w:tcW w:w="1620" w:type="dxa"/>
          </w:tcPr>
          <w:p w14:paraId="4EBFCEC4" w14:textId="77777777" w:rsidR="00263315" w:rsidRDefault="00263315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Ràng buộc</w:t>
            </w:r>
          </w:p>
        </w:tc>
        <w:tc>
          <w:tcPr>
            <w:tcW w:w="2565" w:type="dxa"/>
          </w:tcPr>
          <w:p w14:paraId="2F6C114B" w14:textId="77777777" w:rsidR="00263315" w:rsidRDefault="00263315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Ý nghĩa/ghi chú</w:t>
            </w:r>
          </w:p>
        </w:tc>
      </w:tr>
      <w:tr w:rsidR="00263315" w14:paraId="190E7BE5" w14:textId="77777777" w:rsidTr="00263315">
        <w:tc>
          <w:tcPr>
            <w:tcW w:w="1098" w:type="dxa"/>
          </w:tcPr>
          <w:p w14:paraId="353CE43B" w14:textId="77777777" w:rsidR="00263315" w:rsidRPr="00936E03" w:rsidRDefault="00263315" w:rsidP="0026331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936E03">
              <w:rPr>
                <w:iCs/>
                <w:lang w:val="en-US"/>
              </w:rPr>
              <w:t>1</w:t>
            </w:r>
          </w:p>
        </w:tc>
        <w:tc>
          <w:tcPr>
            <w:tcW w:w="2598" w:type="dxa"/>
          </w:tcPr>
          <w:p w14:paraId="7C0C84E5" w14:textId="5FBB75A5" w:rsidR="00263315" w:rsidRPr="00936E03" w:rsidRDefault="00263315" w:rsidP="0026331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IDKhachHang</w:t>
            </w:r>
          </w:p>
        </w:tc>
        <w:tc>
          <w:tcPr>
            <w:tcW w:w="1362" w:type="dxa"/>
          </w:tcPr>
          <w:p w14:paraId="075340C0" w14:textId="6A941BE4" w:rsidR="00263315" w:rsidRPr="00936E03" w:rsidRDefault="00263315" w:rsidP="0026331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620" w:type="dxa"/>
          </w:tcPr>
          <w:p w14:paraId="1FE7CD75" w14:textId="3E6BAB5C" w:rsidR="00263315" w:rsidRPr="00936E03" w:rsidRDefault="00263315" w:rsidP="0026331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chính</w:t>
            </w:r>
          </w:p>
        </w:tc>
        <w:tc>
          <w:tcPr>
            <w:tcW w:w="2565" w:type="dxa"/>
          </w:tcPr>
          <w:p w14:paraId="1AC1D4D4" w14:textId="0EC4FFAD" w:rsidR="00263315" w:rsidRPr="00936E03" w:rsidRDefault="00263315" w:rsidP="00263315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Mã khách hàng</w:t>
            </w:r>
          </w:p>
        </w:tc>
      </w:tr>
      <w:tr w:rsidR="00263315" w14:paraId="20338F51" w14:textId="77777777" w:rsidTr="00263315">
        <w:tc>
          <w:tcPr>
            <w:tcW w:w="1098" w:type="dxa"/>
          </w:tcPr>
          <w:p w14:paraId="5BB3C07B" w14:textId="77777777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2598" w:type="dxa"/>
          </w:tcPr>
          <w:p w14:paraId="19EC02AE" w14:textId="25DF6289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Ten</w:t>
            </w:r>
            <w:r>
              <w:rPr>
                <w:iCs/>
                <w:lang w:val="en-US"/>
              </w:rPr>
              <w:t>KhachHang</w:t>
            </w:r>
          </w:p>
        </w:tc>
        <w:tc>
          <w:tcPr>
            <w:tcW w:w="1362" w:type="dxa"/>
          </w:tcPr>
          <w:p w14:paraId="0E2F9871" w14:textId="70AB8FCD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620" w:type="dxa"/>
          </w:tcPr>
          <w:p w14:paraId="52F7E89D" w14:textId="754F556D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565" w:type="dxa"/>
          </w:tcPr>
          <w:p w14:paraId="0BA3A668" w14:textId="6F18CCF2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Tên khách hàng</w:t>
            </w:r>
          </w:p>
        </w:tc>
      </w:tr>
      <w:tr w:rsidR="00263315" w14:paraId="30B2B978" w14:textId="77777777" w:rsidTr="00263315">
        <w:tc>
          <w:tcPr>
            <w:tcW w:w="1098" w:type="dxa"/>
          </w:tcPr>
          <w:p w14:paraId="01D9E1F1" w14:textId="53820E8E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2598" w:type="dxa"/>
          </w:tcPr>
          <w:p w14:paraId="1EBD7AA0" w14:textId="1D57C335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SDT</w:t>
            </w:r>
          </w:p>
        </w:tc>
        <w:tc>
          <w:tcPr>
            <w:tcW w:w="1362" w:type="dxa"/>
          </w:tcPr>
          <w:p w14:paraId="66160135" w14:textId="058DD521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620" w:type="dxa"/>
          </w:tcPr>
          <w:p w14:paraId="75393ED5" w14:textId="2C768360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565" w:type="dxa"/>
          </w:tcPr>
          <w:p w14:paraId="302C5B2E" w14:textId="58903A35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Số điện thoại </w:t>
            </w:r>
          </w:p>
        </w:tc>
      </w:tr>
      <w:tr w:rsidR="00263315" w14:paraId="6E7FD792" w14:textId="77777777" w:rsidTr="00263315">
        <w:tc>
          <w:tcPr>
            <w:tcW w:w="1098" w:type="dxa"/>
          </w:tcPr>
          <w:p w14:paraId="694FC368" w14:textId="397DE59D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2598" w:type="dxa"/>
          </w:tcPr>
          <w:p w14:paraId="34084F2A" w14:textId="68FA6E14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CMND</w:t>
            </w:r>
          </w:p>
        </w:tc>
        <w:tc>
          <w:tcPr>
            <w:tcW w:w="1362" w:type="dxa"/>
          </w:tcPr>
          <w:p w14:paraId="3DD1C4B1" w14:textId="1B46DC59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620" w:type="dxa"/>
          </w:tcPr>
          <w:p w14:paraId="33738A40" w14:textId="02270B12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565" w:type="dxa"/>
          </w:tcPr>
          <w:p w14:paraId="728B8BD1" w14:textId="4CAC531C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Chứng minh nhân dân hoặc căn cước công sân</w:t>
            </w:r>
          </w:p>
        </w:tc>
      </w:tr>
      <w:tr w:rsidR="00263315" w14:paraId="5589A743" w14:textId="77777777" w:rsidTr="00263315">
        <w:tc>
          <w:tcPr>
            <w:tcW w:w="1098" w:type="dxa"/>
          </w:tcPr>
          <w:p w14:paraId="12119B8A" w14:textId="1CE2AB81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2598" w:type="dxa"/>
          </w:tcPr>
          <w:p w14:paraId="4888A957" w14:textId="6283154C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Email</w:t>
            </w:r>
          </w:p>
        </w:tc>
        <w:tc>
          <w:tcPr>
            <w:tcW w:w="1362" w:type="dxa"/>
          </w:tcPr>
          <w:p w14:paraId="3DD54EE4" w14:textId="4962F764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620" w:type="dxa"/>
          </w:tcPr>
          <w:p w14:paraId="3B4043F7" w14:textId="66635C04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565" w:type="dxa"/>
          </w:tcPr>
          <w:p w14:paraId="2B7C2AFB" w14:textId="6B69B2B2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Email của khách hàng</w:t>
            </w:r>
          </w:p>
        </w:tc>
      </w:tr>
    </w:tbl>
    <w:p w14:paraId="6D5D2533" w14:textId="4D6505E5" w:rsidR="00263315" w:rsidRPr="007E0670" w:rsidRDefault="00263315" w:rsidP="00263315">
      <w:pPr>
        <w:pStyle w:val="ListParagraph"/>
        <w:numPr>
          <w:ilvl w:val="0"/>
          <w:numId w:val="36"/>
        </w:numPr>
      </w:pPr>
      <w:r>
        <w:rPr>
          <w:lang w:val="en-US"/>
        </w:rPr>
        <w:t xml:space="preserve">Bảng </w:t>
      </w:r>
      <w:r>
        <w:rPr>
          <w:lang w:val="en-US"/>
        </w:rPr>
        <w:t>Người dùng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598"/>
        <w:gridCol w:w="1362"/>
        <w:gridCol w:w="1620"/>
        <w:gridCol w:w="2565"/>
      </w:tblGrid>
      <w:tr w:rsidR="00263315" w14:paraId="432E3EBA" w14:textId="77777777" w:rsidTr="009F0F91">
        <w:tc>
          <w:tcPr>
            <w:tcW w:w="1098" w:type="dxa"/>
          </w:tcPr>
          <w:p w14:paraId="29690F23" w14:textId="77777777" w:rsidR="00263315" w:rsidRDefault="00263315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STT</w:t>
            </w:r>
          </w:p>
        </w:tc>
        <w:tc>
          <w:tcPr>
            <w:tcW w:w="2598" w:type="dxa"/>
          </w:tcPr>
          <w:p w14:paraId="3E768410" w14:textId="77777777" w:rsidR="00263315" w:rsidRDefault="00263315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Tên thuộc tính</w:t>
            </w:r>
          </w:p>
        </w:tc>
        <w:tc>
          <w:tcPr>
            <w:tcW w:w="1362" w:type="dxa"/>
          </w:tcPr>
          <w:p w14:paraId="63B52530" w14:textId="77777777" w:rsidR="00263315" w:rsidRDefault="00263315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Kiểu</w:t>
            </w:r>
          </w:p>
        </w:tc>
        <w:tc>
          <w:tcPr>
            <w:tcW w:w="1620" w:type="dxa"/>
          </w:tcPr>
          <w:p w14:paraId="3760984D" w14:textId="77777777" w:rsidR="00263315" w:rsidRDefault="00263315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Ràng buộc</w:t>
            </w:r>
          </w:p>
        </w:tc>
        <w:tc>
          <w:tcPr>
            <w:tcW w:w="2565" w:type="dxa"/>
          </w:tcPr>
          <w:p w14:paraId="0FBF911A" w14:textId="77777777" w:rsidR="00263315" w:rsidRDefault="00263315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Ý nghĩa/ghi chú</w:t>
            </w:r>
          </w:p>
        </w:tc>
      </w:tr>
      <w:tr w:rsidR="00263315" w14:paraId="0FFB8D9E" w14:textId="77777777" w:rsidTr="009F0F91">
        <w:tc>
          <w:tcPr>
            <w:tcW w:w="1098" w:type="dxa"/>
          </w:tcPr>
          <w:p w14:paraId="60294CD2" w14:textId="77777777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936E03">
              <w:rPr>
                <w:iCs/>
                <w:lang w:val="en-US"/>
              </w:rPr>
              <w:t>1</w:t>
            </w:r>
          </w:p>
        </w:tc>
        <w:tc>
          <w:tcPr>
            <w:tcW w:w="2598" w:type="dxa"/>
          </w:tcPr>
          <w:p w14:paraId="2B74F9AB" w14:textId="4BAACAB5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</w:t>
            </w:r>
            <w:r>
              <w:rPr>
                <w:iCs/>
                <w:lang w:val="en-US"/>
              </w:rPr>
              <w:t>User</w:t>
            </w:r>
          </w:p>
        </w:tc>
        <w:tc>
          <w:tcPr>
            <w:tcW w:w="1362" w:type="dxa"/>
          </w:tcPr>
          <w:p w14:paraId="419AE5BF" w14:textId="77777777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620" w:type="dxa"/>
          </w:tcPr>
          <w:p w14:paraId="6E6C94F2" w14:textId="77777777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chính</w:t>
            </w:r>
          </w:p>
        </w:tc>
        <w:tc>
          <w:tcPr>
            <w:tcW w:w="2565" w:type="dxa"/>
          </w:tcPr>
          <w:p w14:paraId="569AE978" w14:textId="1AA25104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Mã </w:t>
            </w:r>
            <w:r>
              <w:rPr>
                <w:iCs/>
                <w:lang w:val="en-US"/>
              </w:rPr>
              <w:t>người dùng</w:t>
            </w:r>
          </w:p>
        </w:tc>
      </w:tr>
      <w:tr w:rsidR="00263315" w14:paraId="334754A1" w14:textId="77777777" w:rsidTr="009F0F91">
        <w:tc>
          <w:tcPr>
            <w:tcW w:w="1098" w:type="dxa"/>
          </w:tcPr>
          <w:p w14:paraId="4074A4E4" w14:textId="77777777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2598" w:type="dxa"/>
          </w:tcPr>
          <w:p w14:paraId="55E68509" w14:textId="013C6C71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UserName</w:t>
            </w:r>
          </w:p>
        </w:tc>
        <w:tc>
          <w:tcPr>
            <w:tcW w:w="1362" w:type="dxa"/>
          </w:tcPr>
          <w:p w14:paraId="078A8BAE" w14:textId="77777777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620" w:type="dxa"/>
          </w:tcPr>
          <w:p w14:paraId="691D4AC8" w14:textId="79EEBAA4" w:rsidR="00263315" w:rsidRPr="00936E03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  <w:r w:rsidR="00130AAB">
              <w:rPr>
                <w:iCs/>
                <w:lang w:val="en-US"/>
              </w:rPr>
              <w:t xml:space="preserve"> , Unique</w:t>
            </w:r>
          </w:p>
        </w:tc>
        <w:tc>
          <w:tcPr>
            <w:tcW w:w="2565" w:type="dxa"/>
          </w:tcPr>
          <w:p w14:paraId="23CAB9D1" w14:textId="6E108E57" w:rsidR="00263315" w:rsidRPr="00936E03" w:rsidRDefault="00130AA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Tên người dùng</w:t>
            </w:r>
          </w:p>
        </w:tc>
      </w:tr>
      <w:tr w:rsidR="00263315" w14:paraId="3F20023C" w14:textId="77777777" w:rsidTr="009F0F91">
        <w:tc>
          <w:tcPr>
            <w:tcW w:w="1098" w:type="dxa"/>
          </w:tcPr>
          <w:p w14:paraId="528665D3" w14:textId="77777777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2598" w:type="dxa"/>
          </w:tcPr>
          <w:p w14:paraId="08FD387B" w14:textId="5E55916B" w:rsidR="00263315" w:rsidRDefault="00130AA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Password</w:t>
            </w:r>
          </w:p>
        </w:tc>
        <w:tc>
          <w:tcPr>
            <w:tcW w:w="1362" w:type="dxa"/>
          </w:tcPr>
          <w:p w14:paraId="756C7E94" w14:textId="77777777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620" w:type="dxa"/>
          </w:tcPr>
          <w:p w14:paraId="5E40E0EF" w14:textId="34E49E27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565" w:type="dxa"/>
          </w:tcPr>
          <w:p w14:paraId="7A0223B0" w14:textId="24449121" w:rsidR="00263315" w:rsidRDefault="00130AA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Mật khẩu người dùng</w:t>
            </w:r>
          </w:p>
        </w:tc>
      </w:tr>
      <w:tr w:rsidR="00263315" w14:paraId="7AD91FAA" w14:textId="77777777" w:rsidTr="009F0F91">
        <w:tc>
          <w:tcPr>
            <w:tcW w:w="1098" w:type="dxa"/>
          </w:tcPr>
          <w:p w14:paraId="4A0295D5" w14:textId="77777777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2598" w:type="dxa"/>
          </w:tcPr>
          <w:p w14:paraId="603AE4A5" w14:textId="08144B92" w:rsidR="00263315" w:rsidRDefault="00130AA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LastName</w:t>
            </w:r>
          </w:p>
        </w:tc>
        <w:tc>
          <w:tcPr>
            <w:tcW w:w="1362" w:type="dxa"/>
          </w:tcPr>
          <w:p w14:paraId="4E6266BB" w14:textId="77777777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620" w:type="dxa"/>
          </w:tcPr>
          <w:p w14:paraId="300BF724" w14:textId="0E505A4B" w:rsidR="00263315" w:rsidRDefault="00130AA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Nullable</w:t>
            </w:r>
          </w:p>
        </w:tc>
        <w:tc>
          <w:tcPr>
            <w:tcW w:w="2565" w:type="dxa"/>
          </w:tcPr>
          <w:p w14:paraId="5614E66F" w14:textId="480B237C" w:rsidR="00263315" w:rsidRDefault="00130AAB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Tên đầy đủ người dùng</w:t>
            </w:r>
          </w:p>
        </w:tc>
      </w:tr>
      <w:tr w:rsidR="00263315" w14:paraId="4949BA3F" w14:textId="77777777" w:rsidTr="009F0F91">
        <w:tc>
          <w:tcPr>
            <w:tcW w:w="1098" w:type="dxa"/>
          </w:tcPr>
          <w:p w14:paraId="76A0B9CF" w14:textId="77777777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2598" w:type="dxa"/>
          </w:tcPr>
          <w:p w14:paraId="0F05408D" w14:textId="77777777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Email</w:t>
            </w:r>
          </w:p>
        </w:tc>
        <w:tc>
          <w:tcPr>
            <w:tcW w:w="1362" w:type="dxa"/>
          </w:tcPr>
          <w:p w14:paraId="578A088F" w14:textId="77777777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620" w:type="dxa"/>
          </w:tcPr>
          <w:p w14:paraId="65773DA6" w14:textId="77777777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565" w:type="dxa"/>
          </w:tcPr>
          <w:p w14:paraId="2A84F222" w14:textId="46141E6D" w:rsidR="00263315" w:rsidRDefault="00263315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Email của </w:t>
            </w:r>
            <w:r w:rsidR="00130AAB">
              <w:rPr>
                <w:iCs/>
                <w:lang w:val="en-US"/>
              </w:rPr>
              <w:t>người dùng</w:t>
            </w:r>
          </w:p>
        </w:tc>
      </w:tr>
    </w:tbl>
    <w:p w14:paraId="704F762F" w14:textId="07386EF1" w:rsidR="00437717" w:rsidRPr="007E0670" w:rsidRDefault="00437717" w:rsidP="00437717">
      <w:pPr>
        <w:pStyle w:val="ListParagraph"/>
        <w:numPr>
          <w:ilvl w:val="0"/>
          <w:numId w:val="36"/>
        </w:numPr>
      </w:pPr>
      <w:r>
        <w:rPr>
          <w:lang w:val="en-US"/>
        </w:rPr>
        <w:t xml:space="preserve">Bảng </w:t>
      </w:r>
      <w:r>
        <w:rPr>
          <w:lang w:val="en-US"/>
        </w:rPr>
        <w:t>cấu hình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98"/>
        <w:gridCol w:w="2598"/>
        <w:gridCol w:w="1362"/>
        <w:gridCol w:w="1620"/>
        <w:gridCol w:w="2565"/>
      </w:tblGrid>
      <w:tr w:rsidR="00437717" w14:paraId="3164876D" w14:textId="77777777" w:rsidTr="009F0F91">
        <w:tc>
          <w:tcPr>
            <w:tcW w:w="1098" w:type="dxa"/>
          </w:tcPr>
          <w:p w14:paraId="3375E2E9" w14:textId="77777777" w:rsidR="00437717" w:rsidRDefault="00437717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STT</w:t>
            </w:r>
          </w:p>
        </w:tc>
        <w:tc>
          <w:tcPr>
            <w:tcW w:w="2598" w:type="dxa"/>
          </w:tcPr>
          <w:p w14:paraId="4C8EC59B" w14:textId="77777777" w:rsidR="00437717" w:rsidRDefault="00437717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Tên thuộc tính</w:t>
            </w:r>
          </w:p>
        </w:tc>
        <w:tc>
          <w:tcPr>
            <w:tcW w:w="1362" w:type="dxa"/>
          </w:tcPr>
          <w:p w14:paraId="1C3FB7A8" w14:textId="77777777" w:rsidR="00437717" w:rsidRDefault="00437717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Kiểu</w:t>
            </w:r>
          </w:p>
        </w:tc>
        <w:tc>
          <w:tcPr>
            <w:tcW w:w="1620" w:type="dxa"/>
          </w:tcPr>
          <w:p w14:paraId="53757488" w14:textId="77777777" w:rsidR="00437717" w:rsidRDefault="00437717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Ràng buộc</w:t>
            </w:r>
          </w:p>
        </w:tc>
        <w:tc>
          <w:tcPr>
            <w:tcW w:w="2565" w:type="dxa"/>
          </w:tcPr>
          <w:p w14:paraId="5C0470B4" w14:textId="77777777" w:rsidR="00437717" w:rsidRDefault="00437717" w:rsidP="009F0F91">
            <w:pPr>
              <w:pStyle w:val="BodyText"/>
              <w:ind w:left="0"/>
              <w:jc w:val="center"/>
              <w:rPr>
                <w:i/>
                <w:color w:val="0000FF"/>
                <w:lang w:val="en-US"/>
              </w:rPr>
            </w:pPr>
            <w:r w:rsidRPr="005F2DFA">
              <w:t>Ý nghĩa/ghi chú</w:t>
            </w:r>
          </w:p>
        </w:tc>
      </w:tr>
      <w:tr w:rsidR="00437717" w14:paraId="4E367A07" w14:textId="77777777" w:rsidTr="009F0F91">
        <w:tc>
          <w:tcPr>
            <w:tcW w:w="1098" w:type="dxa"/>
          </w:tcPr>
          <w:p w14:paraId="78AC38DC" w14:textId="77777777" w:rsidR="00437717" w:rsidRPr="00936E03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 w:rsidRPr="00936E03">
              <w:rPr>
                <w:iCs/>
                <w:lang w:val="en-US"/>
              </w:rPr>
              <w:t>1</w:t>
            </w:r>
          </w:p>
        </w:tc>
        <w:tc>
          <w:tcPr>
            <w:tcW w:w="2598" w:type="dxa"/>
          </w:tcPr>
          <w:p w14:paraId="020E4F14" w14:textId="16A2110B" w:rsidR="00437717" w:rsidRPr="00936E03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ID</w:t>
            </w:r>
          </w:p>
        </w:tc>
        <w:tc>
          <w:tcPr>
            <w:tcW w:w="1362" w:type="dxa"/>
          </w:tcPr>
          <w:p w14:paraId="79FC6F2E" w14:textId="77777777" w:rsidR="00437717" w:rsidRPr="00936E03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Binary </w:t>
            </w:r>
          </w:p>
        </w:tc>
        <w:tc>
          <w:tcPr>
            <w:tcW w:w="1620" w:type="dxa"/>
          </w:tcPr>
          <w:p w14:paraId="64422B67" w14:textId="77777777" w:rsidR="00437717" w:rsidRPr="00936E03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Khóa chính</w:t>
            </w:r>
          </w:p>
        </w:tc>
        <w:tc>
          <w:tcPr>
            <w:tcW w:w="2565" w:type="dxa"/>
          </w:tcPr>
          <w:p w14:paraId="5987EA5B" w14:textId="6445C242" w:rsidR="00437717" w:rsidRPr="00936E03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Mã </w:t>
            </w:r>
            <w:r>
              <w:rPr>
                <w:iCs/>
                <w:lang w:val="en-US"/>
              </w:rPr>
              <w:t>cấu hình</w:t>
            </w:r>
          </w:p>
        </w:tc>
      </w:tr>
      <w:tr w:rsidR="00437717" w14:paraId="0B7F4269" w14:textId="77777777" w:rsidTr="009F0F91">
        <w:tc>
          <w:tcPr>
            <w:tcW w:w="1098" w:type="dxa"/>
          </w:tcPr>
          <w:p w14:paraId="1AF437A3" w14:textId="77777777" w:rsidR="00437717" w:rsidRPr="00936E03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2</w:t>
            </w:r>
          </w:p>
        </w:tc>
        <w:tc>
          <w:tcPr>
            <w:tcW w:w="2598" w:type="dxa"/>
          </w:tcPr>
          <w:p w14:paraId="26071A92" w14:textId="30EA6EC9" w:rsidR="00437717" w:rsidRPr="00936E03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TenCauHinh</w:t>
            </w:r>
          </w:p>
        </w:tc>
        <w:tc>
          <w:tcPr>
            <w:tcW w:w="1362" w:type="dxa"/>
          </w:tcPr>
          <w:p w14:paraId="799308E9" w14:textId="77777777" w:rsidR="00437717" w:rsidRPr="00936E03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620" w:type="dxa"/>
          </w:tcPr>
          <w:p w14:paraId="18C9C37D" w14:textId="77777777" w:rsidR="00437717" w:rsidRPr="00936E03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 , Unique</w:t>
            </w:r>
          </w:p>
        </w:tc>
        <w:tc>
          <w:tcPr>
            <w:tcW w:w="2565" w:type="dxa"/>
          </w:tcPr>
          <w:p w14:paraId="0F5D5B2B" w14:textId="276D7738" w:rsidR="00437717" w:rsidRPr="00936E03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 xml:space="preserve">Tên </w:t>
            </w:r>
            <w:r>
              <w:rPr>
                <w:iCs/>
                <w:lang w:val="en-US"/>
              </w:rPr>
              <w:t>cấu hình</w:t>
            </w:r>
          </w:p>
        </w:tc>
      </w:tr>
      <w:tr w:rsidR="00437717" w14:paraId="770BE32E" w14:textId="77777777" w:rsidTr="009F0F91">
        <w:tc>
          <w:tcPr>
            <w:tcW w:w="1098" w:type="dxa"/>
          </w:tcPr>
          <w:p w14:paraId="2C237C0E" w14:textId="77777777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3</w:t>
            </w:r>
          </w:p>
        </w:tc>
        <w:tc>
          <w:tcPr>
            <w:tcW w:w="2598" w:type="dxa"/>
          </w:tcPr>
          <w:p w14:paraId="685AEA9E" w14:textId="79C33736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Kieu</w:t>
            </w:r>
          </w:p>
        </w:tc>
        <w:tc>
          <w:tcPr>
            <w:tcW w:w="1362" w:type="dxa"/>
          </w:tcPr>
          <w:p w14:paraId="02E79ED2" w14:textId="77777777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620" w:type="dxa"/>
          </w:tcPr>
          <w:p w14:paraId="0AC49597" w14:textId="77777777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565" w:type="dxa"/>
          </w:tcPr>
          <w:p w14:paraId="32AB7748" w14:textId="718026E5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Kiểu dữ liệu của cấu hình</w:t>
            </w:r>
          </w:p>
        </w:tc>
      </w:tr>
      <w:tr w:rsidR="00437717" w14:paraId="4FCB7B32" w14:textId="77777777" w:rsidTr="009F0F91">
        <w:tc>
          <w:tcPr>
            <w:tcW w:w="1098" w:type="dxa"/>
          </w:tcPr>
          <w:p w14:paraId="1E174B18" w14:textId="77777777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4</w:t>
            </w:r>
          </w:p>
        </w:tc>
        <w:tc>
          <w:tcPr>
            <w:tcW w:w="2598" w:type="dxa"/>
          </w:tcPr>
          <w:p w14:paraId="7EA89ED2" w14:textId="4B962D69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GiaTri</w:t>
            </w:r>
          </w:p>
        </w:tc>
        <w:tc>
          <w:tcPr>
            <w:tcW w:w="1362" w:type="dxa"/>
          </w:tcPr>
          <w:p w14:paraId="25E1ECF4" w14:textId="77777777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String</w:t>
            </w:r>
          </w:p>
        </w:tc>
        <w:tc>
          <w:tcPr>
            <w:tcW w:w="1620" w:type="dxa"/>
          </w:tcPr>
          <w:p w14:paraId="674C207C" w14:textId="56267F60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565" w:type="dxa"/>
          </w:tcPr>
          <w:p w14:paraId="6E8718B3" w14:textId="40ADE180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Giá trị của cấu hình</w:t>
            </w:r>
          </w:p>
        </w:tc>
      </w:tr>
      <w:tr w:rsidR="00437717" w14:paraId="168832DD" w14:textId="77777777" w:rsidTr="009F0F91">
        <w:tc>
          <w:tcPr>
            <w:tcW w:w="1098" w:type="dxa"/>
          </w:tcPr>
          <w:p w14:paraId="4C4203DB" w14:textId="77777777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5</w:t>
            </w:r>
          </w:p>
        </w:tc>
        <w:tc>
          <w:tcPr>
            <w:tcW w:w="2598" w:type="dxa"/>
          </w:tcPr>
          <w:p w14:paraId="1B9AC878" w14:textId="12A4DD2B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TinhTrang</w:t>
            </w:r>
          </w:p>
        </w:tc>
        <w:tc>
          <w:tcPr>
            <w:tcW w:w="1362" w:type="dxa"/>
          </w:tcPr>
          <w:p w14:paraId="1C096A41" w14:textId="2C8DE850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Boolean</w:t>
            </w:r>
          </w:p>
        </w:tc>
        <w:tc>
          <w:tcPr>
            <w:tcW w:w="1620" w:type="dxa"/>
          </w:tcPr>
          <w:p w14:paraId="303DFE1B" w14:textId="77777777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Not null</w:t>
            </w:r>
          </w:p>
        </w:tc>
        <w:tc>
          <w:tcPr>
            <w:tcW w:w="2565" w:type="dxa"/>
          </w:tcPr>
          <w:p w14:paraId="554A1804" w14:textId="4E2ADAA9" w:rsidR="00437717" w:rsidRDefault="00437717" w:rsidP="009F0F91">
            <w:pPr>
              <w:pStyle w:val="BodyText"/>
              <w:ind w:left="0"/>
              <w:jc w:val="center"/>
              <w:rPr>
                <w:iCs/>
                <w:lang w:val="en-US"/>
              </w:rPr>
            </w:pPr>
            <w:r>
              <w:rPr>
                <w:iCs/>
                <w:lang w:val="en-US"/>
              </w:rPr>
              <w:t>Tình trạng của cấu hình</w:t>
            </w:r>
          </w:p>
        </w:tc>
      </w:tr>
    </w:tbl>
    <w:p w14:paraId="18BED531" w14:textId="77777777" w:rsidR="003C2F0F" w:rsidRPr="003C2F0F" w:rsidRDefault="003C2F0F" w:rsidP="003C2F0F">
      <w:pPr>
        <w:pStyle w:val="BodyText"/>
        <w:ind w:left="0"/>
        <w:rPr>
          <w:i/>
          <w:color w:val="0000FF"/>
          <w:lang w:val="en-US"/>
        </w:rPr>
      </w:pPr>
    </w:p>
    <w:sectPr w:rsidR="003C2F0F" w:rsidRPr="003C2F0F" w:rsidSect="00301562">
      <w:headerReference w:type="default" r:id="rId10"/>
      <w:footerReference w:type="default" r:id="rId11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EFAACB" w14:textId="77777777" w:rsidR="00953DF4" w:rsidRDefault="00953DF4">
      <w:r>
        <w:separator/>
      </w:r>
    </w:p>
  </w:endnote>
  <w:endnote w:type="continuationSeparator" w:id="0">
    <w:p w14:paraId="0683B3D2" w14:textId="77777777" w:rsidR="00953DF4" w:rsidRDefault="00953D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4DF082" w14:textId="77777777" w:rsidR="006D084D" w:rsidRDefault="00D04A68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68480" behindDoc="0" locked="0" layoutInCell="1" allowOverlap="1" wp14:anchorId="6D02F9F7" wp14:editId="263C57D1">
          <wp:simplePos x="0" y="0"/>
          <wp:positionH relativeFrom="column">
            <wp:posOffset>-918155</wp:posOffset>
          </wp:positionH>
          <wp:positionV relativeFrom="paragraph">
            <wp:posOffset>-349168</wp:posOffset>
          </wp:positionV>
          <wp:extent cx="8323307" cy="992937"/>
          <wp:effectExtent l="0" t="0" r="0" b="0"/>
          <wp:wrapNone/>
          <wp:docPr id="4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 w14:paraId="5CE12B58" w14:textId="77777777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14:paraId="369165F4" w14:textId="77777777" w:rsidR="00E95D0C" w:rsidRPr="007A1DE8" w:rsidRDefault="006D084D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6432" behindDoc="1" locked="0" layoutInCell="1" allowOverlap="1" wp14:anchorId="71574089" wp14:editId="3B53A9ED">
                <wp:simplePos x="0" y="0"/>
                <wp:positionH relativeFrom="column">
                  <wp:posOffset>-912495</wp:posOffset>
                </wp:positionH>
                <wp:positionV relativeFrom="paragraph">
                  <wp:posOffset>-107646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14:paraId="03011DCE" w14:textId="77777777"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C25BB4">
            <w:rPr>
              <w:rStyle w:val="PageNumber"/>
              <w:noProof/>
            </w:rPr>
            <w:t>2</w:t>
          </w:r>
          <w:r>
            <w:rPr>
              <w:rStyle w:val="PageNumber"/>
            </w:rPr>
            <w:fldChar w:fldCharType="end"/>
          </w:r>
        </w:p>
      </w:tc>
    </w:tr>
  </w:tbl>
  <w:p w14:paraId="4548C210" w14:textId="77777777"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E709F" w14:textId="77777777" w:rsidR="00953DF4" w:rsidRDefault="00953DF4">
      <w:r>
        <w:separator/>
      </w:r>
    </w:p>
  </w:footnote>
  <w:footnote w:type="continuationSeparator" w:id="0">
    <w:p w14:paraId="5F28450C" w14:textId="77777777" w:rsidR="00953DF4" w:rsidRDefault="00953D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742B8F" w14:textId="77777777" w:rsidR="006D084D" w:rsidRDefault="006D084D" w:rsidP="006D084D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0FDD068" wp14:editId="04311A4C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8744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8744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EFCC917" id="Freeform 1" o:spid="_x0000_s1026" style="position:absolute;margin-left:0;margin-top:0;width:93.15pt;height:813.3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8744;1183005,10328744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60288" behindDoc="0" locked="0" layoutInCell="1" allowOverlap="1" wp14:anchorId="6ACA9A64" wp14:editId="7991E4C9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CB806B3" w14:textId="77777777" w:rsidR="006D084D" w:rsidRDefault="006D084D" w:rsidP="006D084D">
    <w:pPr>
      <w:pStyle w:val="Title"/>
      <w:rPr>
        <w:lang w:val="en-US"/>
      </w:rPr>
    </w:pPr>
  </w:p>
  <w:p w14:paraId="4AE5D1F3" w14:textId="77777777" w:rsidR="006D084D" w:rsidRPr="003B1A2B" w:rsidRDefault="006D084D" w:rsidP="006D084D">
    <w:pPr>
      <w:rPr>
        <w:lang w:val="en-US"/>
      </w:rPr>
    </w:pPr>
  </w:p>
  <w:p w14:paraId="6DB437B5" w14:textId="77777777" w:rsidR="006D084D" w:rsidRPr="00F53DBB" w:rsidRDefault="006D084D" w:rsidP="006D084D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14:paraId="35CA1231" w14:textId="77777777" w:rsidR="006D084D" w:rsidRPr="0040293A" w:rsidRDefault="006D084D" w:rsidP="006D084D">
    <w:pPr>
      <w:pStyle w:val="Header"/>
      <w:rPr>
        <w:rFonts w:eastAsia="Tahoma"/>
      </w:rPr>
    </w:pPr>
  </w:p>
  <w:p w14:paraId="2428A9F5" w14:textId="77777777" w:rsidR="003701D7" w:rsidRPr="006D084D" w:rsidRDefault="003701D7" w:rsidP="00C25BB4">
    <w:pPr>
      <w:pStyle w:val="Header"/>
      <w:ind w:firstLine="7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36ABDD" w14:textId="77777777" w:rsidR="006D084D" w:rsidRDefault="006D084D">
    <w:r w:rsidRPr="004257CD">
      <w:rPr>
        <w:noProof/>
        <w:lang w:val="en-US"/>
      </w:rPr>
      <w:drawing>
        <wp:anchor distT="0" distB="0" distL="114300" distR="114300" simplePos="0" relativeHeight="251668992" behindDoc="1" locked="0" layoutInCell="1" allowOverlap="1" wp14:anchorId="7401B3BB" wp14:editId="0058FFBA">
          <wp:simplePos x="0" y="0"/>
          <wp:positionH relativeFrom="column">
            <wp:posOffset>-545106</wp:posOffset>
          </wp:positionH>
          <wp:positionV relativeFrom="paragraph">
            <wp:posOffset>-457144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14:paraId="789D240A" w14:textId="77777777" w:rsidTr="008D3541">
      <w:tc>
        <w:tcPr>
          <w:tcW w:w="6623" w:type="dxa"/>
          <w:shd w:val="clear" w:color="auto" w:fill="auto"/>
        </w:tcPr>
        <w:p w14:paraId="4F6C3073" w14:textId="25EF8D59" w:rsidR="00E95D0C" w:rsidRPr="008D3541" w:rsidRDefault="007E0670">
          <w:pPr>
            <w:pStyle w:val="Header"/>
            <w:rPr>
              <w:color w:val="0000FF"/>
              <w:lang w:val="en-US"/>
            </w:rPr>
          </w:pPr>
          <w:r w:rsidRPr="007E0670">
            <w:rPr>
              <w:lang w:val="en-US"/>
            </w:rPr>
            <w:t>Phần mềm quản lí bán vé máy bay</w:t>
          </w:r>
        </w:p>
      </w:tc>
      <w:tc>
        <w:tcPr>
          <w:tcW w:w="2845" w:type="dxa"/>
          <w:shd w:val="clear" w:color="auto" w:fill="auto"/>
        </w:tcPr>
        <w:p w14:paraId="048B8C97" w14:textId="069DB9F7" w:rsidR="00E95D0C" w:rsidRPr="007E0670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7E0670">
            <w:rPr>
              <w:lang w:val="en-US"/>
            </w:rPr>
            <w:t>1.0</w:t>
          </w:r>
        </w:p>
      </w:tc>
    </w:tr>
    <w:tr w:rsidR="00E95D0C" w14:paraId="3432F3C0" w14:textId="77777777" w:rsidTr="008D3541">
      <w:tc>
        <w:tcPr>
          <w:tcW w:w="6623" w:type="dxa"/>
          <w:shd w:val="clear" w:color="auto" w:fill="auto"/>
        </w:tcPr>
        <w:p w14:paraId="3F7C93C3" w14:textId="77777777" w:rsidR="00E95D0C" w:rsidRPr="008D3541" w:rsidRDefault="00C14AB8" w:rsidP="00D328EA">
          <w:pPr>
            <w:pStyle w:val="Header"/>
            <w:rPr>
              <w:lang w:val="en-US"/>
            </w:rPr>
          </w:pPr>
          <w:r>
            <w:rPr>
              <w:lang w:val="en-US"/>
            </w:rPr>
            <w:t>Thiết kế dữ liệu</w:t>
          </w:r>
        </w:p>
      </w:tc>
      <w:tc>
        <w:tcPr>
          <w:tcW w:w="2845" w:type="dxa"/>
          <w:shd w:val="clear" w:color="auto" w:fill="auto"/>
        </w:tcPr>
        <w:p w14:paraId="293D6AB2" w14:textId="52618541" w:rsidR="00E95D0C" w:rsidRPr="007E0670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7E0670">
            <w:rPr>
              <w:lang w:val="en-US"/>
            </w:rPr>
            <w:t>07/06/2021</w:t>
          </w:r>
        </w:p>
      </w:tc>
    </w:tr>
  </w:tbl>
  <w:p w14:paraId="21BDD25C" w14:textId="77777777"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 w15:restartNumberingAfterBreak="0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 w15:restartNumberingAfterBreak="0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 w15:restartNumberingAfterBreak="0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 w15:restartNumberingAfterBreak="0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1" w15:restartNumberingAfterBreak="0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 w15:restartNumberingAfterBreak="0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 w15:restartNumberingAfterBreak="0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D08298C"/>
    <w:multiLevelType w:val="hybridMultilevel"/>
    <w:tmpl w:val="220C7F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 w15:restartNumberingAfterBreak="0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 w15:restartNumberingAfterBreak="0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 w15:restartNumberingAfterBreak="0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7"/>
  </w:num>
  <w:num w:numId="4">
    <w:abstractNumId w:val="15"/>
  </w:num>
  <w:num w:numId="5">
    <w:abstractNumId w:val="18"/>
  </w:num>
  <w:num w:numId="6">
    <w:abstractNumId w:val="8"/>
  </w:num>
  <w:num w:numId="7">
    <w:abstractNumId w:val="19"/>
  </w:num>
  <w:num w:numId="8">
    <w:abstractNumId w:val="25"/>
  </w:num>
  <w:num w:numId="9">
    <w:abstractNumId w:val="11"/>
  </w:num>
  <w:num w:numId="10">
    <w:abstractNumId w:val="6"/>
  </w:num>
  <w:num w:numId="11">
    <w:abstractNumId w:val="30"/>
  </w:num>
  <w:num w:numId="12">
    <w:abstractNumId w:val="26"/>
  </w:num>
  <w:num w:numId="13">
    <w:abstractNumId w:val="23"/>
  </w:num>
  <w:num w:numId="14">
    <w:abstractNumId w:val="2"/>
  </w:num>
  <w:num w:numId="15">
    <w:abstractNumId w:val="4"/>
  </w:num>
  <w:num w:numId="16">
    <w:abstractNumId w:val="22"/>
  </w:num>
  <w:num w:numId="17">
    <w:abstractNumId w:val="28"/>
  </w:num>
  <w:num w:numId="18">
    <w:abstractNumId w:val="10"/>
  </w:num>
  <w:num w:numId="19">
    <w:abstractNumId w:val="21"/>
  </w:num>
  <w:num w:numId="20">
    <w:abstractNumId w:val="27"/>
  </w:num>
  <w:num w:numId="21">
    <w:abstractNumId w:val="29"/>
  </w:num>
  <w:num w:numId="22">
    <w:abstractNumId w:val="7"/>
  </w:num>
  <w:num w:numId="23">
    <w:abstractNumId w:val="14"/>
  </w:num>
  <w:num w:numId="24">
    <w:abstractNumId w:val="5"/>
  </w:num>
  <w:num w:numId="25">
    <w:abstractNumId w:val="3"/>
  </w:num>
  <w:num w:numId="26">
    <w:abstractNumId w:val="13"/>
  </w:num>
  <w:num w:numId="27">
    <w:abstractNumId w:val="20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</w:num>
  <w:num w:numId="32">
    <w:abstractNumId w:val="0"/>
  </w:num>
  <w:num w:numId="33">
    <w:abstractNumId w:val="0"/>
  </w:num>
  <w:num w:numId="34">
    <w:abstractNumId w:val="16"/>
  </w:num>
  <w:num w:numId="35">
    <w:abstractNumId w:val="9"/>
  </w:num>
  <w:num w:numId="3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A1DE8"/>
    <w:rsid w:val="000001B6"/>
    <w:rsid w:val="000519D9"/>
    <w:rsid w:val="000C0CA8"/>
    <w:rsid w:val="00130AAB"/>
    <w:rsid w:val="001471FC"/>
    <w:rsid w:val="00213ECB"/>
    <w:rsid w:val="002160F2"/>
    <w:rsid w:val="00221A67"/>
    <w:rsid w:val="00263315"/>
    <w:rsid w:val="00297A62"/>
    <w:rsid w:val="00301562"/>
    <w:rsid w:val="0031511D"/>
    <w:rsid w:val="003548A8"/>
    <w:rsid w:val="003701D7"/>
    <w:rsid w:val="003747E6"/>
    <w:rsid w:val="003C2F0F"/>
    <w:rsid w:val="004176B5"/>
    <w:rsid w:val="00435847"/>
    <w:rsid w:val="00437717"/>
    <w:rsid w:val="004B7CC9"/>
    <w:rsid w:val="004E4257"/>
    <w:rsid w:val="005802A5"/>
    <w:rsid w:val="0060493B"/>
    <w:rsid w:val="006257BE"/>
    <w:rsid w:val="00677B4D"/>
    <w:rsid w:val="006855DC"/>
    <w:rsid w:val="006D084D"/>
    <w:rsid w:val="006E420F"/>
    <w:rsid w:val="006E56E2"/>
    <w:rsid w:val="006E6517"/>
    <w:rsid w:val="007338F6"/>
    <w:rsid w:val="007A1DE8"/>
    <w:rsid w:val="007E0670"/>
    <w:rsid w:val="007F21C9"/>
    <w:rsid w:val="008243D9"/>
    <w:rsid w:val="00834E2C"/>
    <w:rsid w:val="008D3541"/>
    <w:rsid w:val="00936E03"/>
    <w:rsid w:val="00953DF4"/>
    <w:rsid w:val="00953EF2"/>
    <w:rsid w:val="00984338"/>
    <w:rsid w:val="0099744F"/>
    <w:rsid w:val="009B2AFC"/>
    <w:rsid w:val="009F47F5"/>
    <w:rsid w:val="00A077C4"/>
    <w:rsid w:val="00A23833"/>
    <w:rsid w:val="00A544E7"/>
    <w:rsid w:val="00A638EF"/>
    <w:rsid w:val="00AD6C6B"/>
    <w:rsid w:val="00B871C5"/>
    <w:rsid w:val="00BB5444"/>
    <w:rsid w:val="00C14AB8"/>
    <w:rsid w:val="00C25BB4"/>
    <w:rsid w:val="00C74D6D"/>
    <w:rsid w:val="00CA52C8"/>
    <w:rsid w:val="00D04A68"/>
    <w:rsid w:val="00D234F3"/>
    <w:rsid w:val="00D328EA"/>
    <w:rsid w:val="00DA2A6D"/>
    <w:rsid w:val="00DC363E"/>
    <w:rsid w:val="00DD57E3"/>
    <w:rsid w:val="00E95D0C"/>
    <w:rsid w:val="00F93BD1"/>
    <w:rsid w:val="00FA2327"/>
    <w:rsid w:val="00FB3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AE26D65"/>
  <w15:docId w15:val="{3F051EB5-60CF-469D-BCF7-A095DE68A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6D084D"/>
    <w:rPr>
      <w:sz w:val="24"/>
      <w:lang w:val="vi-VN"/>
    </w:rPr>
  </w:style>
  <w:style w:type="paragraph" w:styleId="ListParagraph">
    <w:name w:val="List Paragraph"/>
    <w:basedOn w:val="Normal"/>
    <w:uiPriority w:val="34"/>
    <w:qFormat/>
    <w:rsid w:val="007E0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73</TotalTime>
  <Pages>6</Pages>
  <Words>502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3358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Tâm Mai Thiện</cp:lastModifiedBy>
  <cp:revision>17</cp:revision>
  <cp:lastPrinted>2013-12-07T15:58:00Z</cp:lastPrinted>
  <dcterms:created xsi:type="dcterms:W3CDTF">2013-10-13T11:14:00Z</dcterms:created>
  <dcterms:modified xsi:type="dcterms:W3CDTF">2021-06-07T02:14:00Z</dcterms:modified>
</cp:coreProperties>
</file>