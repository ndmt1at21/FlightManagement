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B9B" w14:textId="77777777" w:rsidR="003548A8" w:rsidRDefault="003548A8" w:rsidP="003548A8">
      <w:pPr>
        <w:rPr>
          <w:lang w:val="en-US"/>
        </w:rPr>
      </w:pPr>
    </w:p>
    <w:p w14:paraId="0896019E" w14:textId="77777777" w:rsidR="00301562" w:rsidRDefault="00301562" w:rsidP="003548A8">
      <w:pPr>
        <w:rPr>
          <w:lang w:val="en-US"/>
        </w:rPr>
      </w:pPr>
    </w:p>
    <w:p w14:paraId="7DC8C8BC" w14:textId="77777777" w:rsidR="00301562" w:rsidRDefault="00301562" w:rsidP="003548A8">
      <w:pPr>
        <w:rPr>
          <w:lang w:val="en-US"/>
        </w:rPr>
      </w:pPr>
    </w:p>
    <w:p w14:paraId="1AC9D94C" w14:textId="77777777" w:rsidR="00301562" w:rsidRDefault="00301562" w:rsidP="003548A8">
      <w:pPr>
        <w:rPr>
          <w:lang w:val="en-US"/>
        </w:rPr>
      </w:pPr>
    </w:p>
    <w:p w14:paraId="4CA1FBF8" w14:textId="77777777" w:rsidR="00301562" w:rsidRDefault="00301562" w:rsidP="003548A8">
      <w:pPr>
        <w:rPr>
          <w:lang w:val="en-US"/>
        </w:rPr>
      </w:pPr>
    </w:p>
    <w:p w14:paraId="7D4C3E3E" w14:textId="77777777" w:rsidR="00301562" w:rsidRDefault="00301562" w:rsidP="003548A8">
      <w:pPr>
        <w:rPr>
          <w:lang w:val="en-US"/>
        </w:rPr>
      </w:pPr>
    </w:p>
    <w:p w14:paraId="70FCD8F7" w14:textId="77777777" w:rsidR="00301562" w:rsidRDefault="00301562" w:rsidP="003548A8">
      <w:pPr>
        <w:rPr>
          <w:lang w:val="en-US"/>
        </w:rPr>
      </w:pPr>
    </w:p>
    <w:p w14:paraId="2F1C7318" w14:textId="77777777" w:rsidR="003548A8" w:rsidRPr="003548A8" w:rsidRDefault="003548A8" w:rsidP="003548A8">
      <w:pPr>
        <w:rPr>
          <w:lang w:val="en-US"/>
        </w:rPr>
      </w:pPr>
    </w:p>
    <w:p w14:paraId="582AAB35" w14:textId="77777777" w:rsidR="0096773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</w:p>
    <w:p w14:paraId="318D3A32" w14:textId="77777777" w:rsidR="00967733" w:rsidRPr="00825DA8" w:rsidRDefault="00967733" w:rsidP="00967733">
      <w:pPr>
        <w:pStyle w:val="Title"/>
        <w:spacing w:line="360" w:lineRule="auto"/>
        <w:jc w:val="right"/>
        <w:rPr>
          <w:lang w:val="en-US"/>
        </w:rPr>
      </w:pPr>
      <w:r>
        <w:rPr>
          <w:lang w:val="en-US"/>
        </w:rPr>
        <w:t>Phần mềm bán vé máy bay</w:t>
      </w:r>
    </w:p>
    <w:p w14:paraId="28905F4D" w14:textId="77777777" w:rsidR="007A1DE8" w:rsidRPr="007A1DE8" w:rsidRDefault="007A1DE8" w:rsidP="007A1DE8">
      <w:pPr>
        <w:rPr>
          <w:lang w:val="en-US"/>
        </w:rPr>
      </w:pPr>
    </w:p>
    <w:p w14:paraId="45A4D13B" w14:textId="36FF961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67733" w:rsidRPr="00967733">
        <w:rPr>
          <w:rFonts w:ascii="Arial" w:hAnsi="Arial"/>
          <w:sz w:val="34"/>
          <w:szCs w:val="30"/>
          <w:lang w:val="en-US"/>
        </w:rPr>
        <w:t>1.</w:t>
      </w:r>
      <w:r w:rsidR="003B66BF">
        <w:rPr>
          <w:rFonts w:ascii="Arial" w:hAnsi="Arial"/>
          <w:sz w:val="34"/>
          <w:szCs w:val="30"/>
          <w:lang w:val="en-US"/>
        </w:rPr>
        <w:t>1</w:t>
      </w:r>
    </w:p>
    <w:p w14:paraId="5EFBB07B" w14:textId="77777777" w:rsidR="00D234F3" w:rsidRDefault="00D234F3">
      <w:pPr>
        <w:pStyle w:val="Title"/>
        <w:jc w:val="both"/>
        <w:rPr>
          <w:lang w:val="en-US"/>
        </w:rPr>
      </w:pPr>
    </w:p>
    <w:p w14:paraId="78AE35AC" w14:textId="77777777" w:rsidR="003548A8" w:rsidRDefault="003548A8" w:rsidP="003548A8">
      <w:pPr>
        <w:rPr>
          <w:lang w:val="en-US"/>
        </w:rPr>
      </w:pPr>
    </w:p>
    <w:p w14:paraId="4E4E0344" w14:textId="77777777" w:rsidR="00301562" w:rsidRDefault="00301562" w:rsidP="003548A8">
      <w:pPr>
        <w:rPr>
          <w:lang w:val="en-US"/>
        </w:rPr>
      </w:pPr>
    </w:p>
    <w:p w14:paraId="21E0243E" w14:textId="77777777" w:rsidR="00301562" w:rsidRDefault="00301562" w:rsidP="003548A8">
      <w:pPr>
        <w:rPr>
          <w:lang w:val="en-US"/>
        </w:rPr>
      </w:pPr>
    </w:p>
    <w:p w14:paraId="2EDB1E83" w14:textId="77777777" w:rsidR="00301562" w:rsidRDefault="00301562" w:rsidP="003548A8">
      <w:pPr>
        <w:rPr>
          <w:lang w:val="en-US"/>
        </w:rPr>
      </w:pPr>
    </w:p>
    <w:p w14:paraId="272E6614" w14:textId="77777777" w:rsidR="00301562" w:rsidRDefault="00301562" w:rsidP="003548A8">
      <w:pPr>
        <w:rPr>
          <w:lang w:val="en-US"/>
        </w:rPr>
      </w:pPr>
    </w:p>
    <w:p w14:paraId="3A0EC29E" w14:textId="77777777" w:rsidR="00301562" w:rsidRDefault="00301562" w:rsidP="003548A8">
      <w:pPr>
        <w:rPr>
          <w:lang w:val="en-US"/>
        </w:rPr>
      </w:pPr>
    </w:p>
    <w:p w14:paraId="634CE776" w14:textId="77777777" w:rsidR="00301562" w:rsidRDefault="00301562" w:rsidP="003548A8">
      <w:pPr>
        <w:rPr>
          <w:lang w:val="en-US"/>
        </w:rPr>
      </w:pPr>
    </w:p>
    <w:p w14:paraId="18587F53" w14:textId="77777777" w:rsidR="00301562" w:rsidRDefault="00301562" w:rsidP="003548A8">
      <w:pPr>
        <w:rPr>
          <w:lang w:val="en-US"/>
        </w:rPr>
      </w:pPr>
    </w:p>
    <w:p w14:paraId="16194462" w14:textId="77777777" w:rsidR="00301562" w:rsidRDefault="00301562" w:rsidP="003548A8">
      <w:pPr>
        <w:rPr>
          <w:lang w:val="en-US"/>
        </w:rPr>
      </w:pPr>
    </w:p>
    <w:p w14:paraId="6261240A" w14:textId="77777777" w:rsidR="003548A8" w:rsidRDefault="003548A8" w:rsidP="003548A8">
      <w:pPr>
        <w:rPr>
          <w:lang w:val="en-US"/>
        </w:rPr>
      </w:pPr>
    </w:p>
    <w:p w14:paraId="43B07590" w14:textId="77777777" w:rsidR="003548A8" w:rsidRDefault="003548A8" w:rsidP="003548A8">
      <w:pPr>
        <w:rPr>
          <w:lang w:val="en-US"/>
        </w:rPr>
      </w:pPr>
    </w:p>
    <w:p w14:paraId="639AFEA9" w14:textId="77777777" w:rsidR="003548A8" w:rsidRDefault="003548A8" w:rsidP="003548A8">
      <w:pPr>
        <w:rPr>
          <w:lang w:val="en-US"/>
        </w:rPr>
      </w:pPr>
    </w:p>
    <w:p w14:paraId="4C288212" w14:textId="4D517E17" w:rsidR="003548A8" w:rsidRDefault="003548A8" w:rsidP="003548A8">
      <w:pPr>
        <w:rPr>
          <w:lang w:val="en-US"/>
        </w:rPr>
      </w:pPr>
    </w:p>
    <w:p w14:paraId="4A5F265A" w14:textId="3F4F170C" w:rsidR="00967733" w:rsidRDefault="00967733" w:rsidP="003548A8">
      <w:pPr>
        <w:rPr>
          <w:lang w:val="en-US"/>
        </w:rPr>
      </w:pPr>
    </w:p>
    <w:p w14:paraId="583404B8" w14:textId="77777777" w:rsidR="00967733" w:rsidRDefault="00967733" w:rsidP="003548A8">
      <w:pPr>
        <w:rPr>
          <w:lang w:val="en-US"/>
        </w:rPr>
      </w:pPr>
    </w:p>
    <w:p w14:paraId="4912BCDD" w14:textId="77777777" w:rsidR="003548A8" w:rsidRDefault="003548A8" w:rsidP="003548A8">
      <w:pPr>
        <w:rPr>
          <w:lang w:val="en-US"/>
        </w:rPr>
      </w:pPr>
    </w:p>
    <w:p w14:paraId="6EE4395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56DF953" w14:textId="77777777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3488FC1C" w14:textId="1702DA31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15432C5" w14:textId="27845F7C" w:rsidR="00DC363E" w:rsidRPr="00967733" w:rsidRDefault="00DC363E" w:rsidP="003548A8">
      <w:pPr>
        <w:jc w:val="center"/>
        <w:rPr>
          <w:sz w:val="30"/>
          <w:szCs w:val="30"/>
          <w:lang w:val="en-US"/>
        </w:rPr>
        <w:sectPr w:rsidR="00DC363E" w:rsidRPr="00967733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62C7B78" w14:textId="718573A8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389848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312"/>
        <w:gridCol w:w="2736"/>
      </w:tblGrid>
      <w:tr w:rsidR="00E95D0C" w:rsidRPr="007A1DE8" w14:paraId="7BC8368A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47D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E4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D9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2EDC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93C62BA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5121" w14:textId="120FF18C" w:rsidR="00E95D0C" w:rsidRPr="003D1918" w:rsidRDefault="003D191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29.06.2021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248B6" w14:textId="2494FB32" w:rsidR="00E95D0C" w:rsidRPr="003D1918" w:rsidRDefault="003D191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1.0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5346" w14:textId="692ECC83" w:rsidR="00E95D0C" w:rsidRPr="003D1918" w:rsidRDefault="003D1918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Khởi tạo dữ liệu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6027" w14:textId="7F64DB4F" w:rsidR="00E95D0C" w:rsidRPr="003D1918" w:rsidRDefault="003D1918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1D8282AD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5A00" w14:textId="0D69A265" w:rsidR="00E95D0C" w:rsidRPr="00EC4880" w:rsidRDefault="00EC4880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30</w:t>
            </w:r>
            <w:r>
              <w:rPr>
                <w:rFonts w:eastAsia="SimSun"/>
              </w:rPr>
              <w:t>.06.2021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A96F" w14:textId="2531A922" w:rsidR="00E95D0C" w:rsidRPr="00EC4880" w:rsidRDefault="00EC4880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1</w:t>
            </w:r>
            <w:r>
              <w:rPr>
                <w:rFonts w:eastAsia="SimSun"/>
              </w:rPr>
              <w:t>.1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F5D8" w14:textId="21988362" w:rsidR="00E95D0C" w:rsidRPr="00EC4880" w:rsidRDefault="00EC4880" w:rsidP="00EC488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Chỉnh</w:t>
            </w:r>
            <w:r>
              <w:rPr>
                <w:rFonts w:eastAsia="SimSun"/>
              </w:rPr>
              <w:t xml:space="preserve"> sửa 1, 2.5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9363C" w14:textId="0C74370D" w:rsidR="00E95D0C" w:rsidRPr="00EC4880" w:rsidRDefault="00EC4880" w:rsidP="00EC4880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Nguyễn</w:t>
            </w:r>
            <w:r>
              <w:rPr>
                <w:rFonts w:eastAsia="SimSun"/>
              </w:rPr>
              <w:t xml:space="preserve"> Đức Minh Trí</w:t>
            </w:r>
          </w:p>
        </w:tc>
      </w:tr>
      <w:tr w:rsidR="00E95D0C" w:rsidRPr="007A1DE8" w14:paraId="1172E200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BE97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819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CC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A02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1A2D8FF" w14:textId="77777777" w:rsidTr="00EC488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2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D69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25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DB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F6B9537" w14:textId="77777777" w:rsidR="00A23833" w:rsidRDefault="00A23833" w:rsidP="0031511D">
      <w:pPr>
        <w:pStyle w:val="Title"/>
        <w:rPr>
          <w:lang w:val="en-US"/>
        </w:rPr>
      </w:pPr>
    </w:p>
    <w:p w14:paraId="1D482C02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FD923BB" w14:textId="3C1D5BB5" w:rsidR="008D0E7E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5977148" w:history="1">
        <w:r w:rsidR="008D0E7E" w:rsidRPr="00E86E80">
          <w:rPr>
            <w:rStyle w:val="Hyperlink"/>
            <w:noProof/>
            <w:lang w:val="en-US"/>
          </w:rPr>
          <w:t>1.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noProof/>
            <w:lang w:val="en-US"/>
          </w:rPr>
          <w:t>Môi trường phát triển và Môi trường triển khai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_Toc75977148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083C87CA" w14:textId="6628D786" w:rsidR="008D0E7E" w:rsidRDefault="00EF65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49" w:history="1">
        <w:r w:rsidR="008D0E7E" w:rsidRPr="00E86E80">
          <w:rPr>
            <w:rStyle w:val="Hyperlink"/>
            <w:noProof/>
          </w:rPr>
          <w:t>2.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noProof/>
            <w:lang w:val="en-US"/>
          </w:rPr>
          <w:t>Kết quả đạt được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_Toc75977149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15321578" w14:textId="13F202F2" w:rsidR="008D0E7E" w:rsidRDefault="00EF65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0" w:history="1">
        <w:r w:rsidR="008D0E7E" w:rsidRPr="00E86E80">
          <w:rPr>
            <w:rStyle w:val="Hyperlink"/>
            <w:iCs/>
            <w:noProof/>
            <w:lang w:val="en-US"/>
          </w:rPr>
          <w:t>2.1.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iCs/>
            <w:noProof/>
            <w:lang w:val="en-US"/>
          </w:rPr>
          <w:t>Các chức năng đã phân tích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_Toc75977150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3D6E6234" w14:textId="0D6E7F0E" w:rsidR="008D0E7E" w:rsidRDefault="00EF65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1" w:history="1">
        <w:r w:rsidR="008D0E7E" w:rsidRPr="00E86E80">
          <w:rPr>
            <w:rStyle w:val="Hyperlink"/>
            <w:iCs/>
            <w:noProof/>
            <w:lang w:val="en-US"/>
          </w:rPr>
          <w:t>2.2.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iCs/>
            <w:noProof/>
            <w:lang w:val="en-US"/>
          </w:rPr>
          <w:t>Các chức năng đã cài đặt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_Toc75977151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4EBA34EA" w14:textId="51E76ACE" w:rsidR="008D0E7E" w:rsidRDefault="00EF65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2" w:history="1">
        <w:r w:rsidR="008D0E7E" w:rsidRPr="00E86E80">
          <w:rPr>
            <w:rStyle w:val="Hyperlink"/>
            <w:iCs/>
            <w:noProof/>
            <w:lang w:val="en-US"/>
          </w:rPr>
          <w:t>2.3.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iCs/>
            <w:noProof/>
            <w:lang w:val="en-US"/>
          </w:rPr>
          <w:t>Chức năng đã cài đặt nhưng chưa hoàn chỉnh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_Toc75977152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588CCE8C" w14:textId="6E3F993C" w:rsidR="008D0E7E" w:rsidRDefault="00EF65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3" w:history="1">
        <w:r w:rsidR="008D0E7E" w:rsidRPr="00E86E80">
          <w:rPr>
            <w:rStyle w:val="Hyperlink"/>
            <w:iCs/>
            <w:noProof/>
            <w:lang w:val="en-US"/>
          </w:rPr>
          <w:t>2.4.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iCs/>
            <w:noProof/>
            <w:lang w:val="en-US"/>
          </w:rPr>
          <w:t>Chức năng chỉ có giao diện nhưng chưa có xử lí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_Toc75977153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2CDCAD06" w14:textId="678C1B8B" w:rsidR="008D0E7E" w:rsidRDefault="00EF651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4" w:history="1">
        <w:r w:rsidR="008D0E7E" w:rsidRPr="00E86E80">
          <w:rPr>
            <w:rStyle w:val="Hyperlink"/>
            <w:iCs/>
            <w:noProof/>
            <w:lang w:val="en-US"/>
          </w:rPr>
          <w:t>2.5.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iCs/>
            <w:noProof/>
            <w:lang w:val="en-US"/>
          </w:rPr>
          <w:t>Điểm đặc sắc của đề tài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_Toc75977154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3</w:t>
        </w:r>
        <w:r w:rsidR="008D0E7E">
          <w:rPr>
            <w:noProof/>
            <w:webHidden/>
          </w:rPr>
          <w:fldChar w:fldCharType="end"/>
        </w:r>
      </w:hyperlink>
    </w:p>
    <w:p w14:paraId="28E682B1" w14:textId="28AE4A19" w:rsidR="008D0E7E" w:rsidRDefault="00EF65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77155" w:history="1">
        <w:r w:rsidR="008D0E7E" w:rsidRPr="00E86E80">
          <w:rPr>
            <w:rStyle w:val="Hyperlink"/>
            <w:noProof/>
            <w:lang w:val="en-US"/>
          </w:rPr>
          <w:t>3.</w:t>
        </w:r>
        <w:r w:rsidR="008D0E7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D0E7E" w:rsidRPr="00E86E80">
          <w:rPr>
            <w:rStyle w:val="Hyperlink"/>
            <w:noProof/>
            <w:lang w:val="en-US"/>
          </w:rPr>
          <w:t>Hướng phát triển</w:t>
        </w:r>
        <w:r w:rsidR="008D0E7E">
          <w:rPr>
            <w:noProof/>
            <w:webHidden/>
          </w:rPr>
          <w:tab/>
        </w:r>
        <w:r w:rsidR="008D0E7E">
          <w:rPr>
            <w:noProof/>
            <w:webHidden/>
          </w:rPr>
          <w:fldChar w:fldCharType="begin"/>
        </w:r>
        <w:r w:rsidR="008D0E7E">
          <w:rPr>
            <w:noProof/>
            <w:webHidden/>
          </w:rPr>
          <w:instrText xml:space="preserve"> PAGEREF _Toc75977155 \h </w:instrText>
        </w:r>
        <w:r w:rsidR="008D0E7E">
          <w:rPr>
            <w:noProof/>
            <w:webHidden/>
          </w:rPr>
        </w:r>
        <w:r w:rsidR="008D0E7E">
          <w:rPr>
            <w:noProof/>
            <w:webHidden/>
          </w:rPr>
          <w:fldChar w:fldCharType="separate"/>
        </w:r>
        <w:r w:rsidR="008D0E7E">
          <w:rPr>
            <w:noProof/>
            <w:webHidden/>
          </w:rPr>
          <w:t>4</w:t>
        </w:r>
        <w:r w:rsidR="008D0E7E">
          <w:rPr>
            <w:noProof/>
            <w:webHidden/>
          </w:rPr>
          <w:fldChar w:fldCharType="end"/>
        </w:r>
      </w:hyperlink>
    </w:p>
    <w:p w14:paraId="5CFD13DC" w14:textId="2E308D0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3EFCA1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127E4A3" w14:textId="77777777" w:rsidR="00770457" w:rsidRPr="00DB09E8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75977148"/>
      <w:r w:rsidRPr="00DB09E8"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14:paraId="59739E4F" w14:textId="77777777" w:rsidR="00770457" w:rsidRPr="0037355D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37355D">
        <w:rPr>
          <w:b/>
          <w:i/>
          <w:lang w:val="en-US"/>
        </w:rPr>
        <w:t>Môi trường phát triển ứng dụng:</w:t>
      </w:r>
    </w:p>
    <w:p w14:paraId="438D2CB8" w14:textId="5EF4117B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điều hành: Microsoft Windows </w:t>
      </w:r>
      <w:r w:rsidR="006C0C44" w:rsidRPr="000E5FD9">
        <w:rPr>
          <w:iCs/>
          <w:lang w:val="en-US"/>
        </w:rPr>
        <w:t>10</w:t>
      </w:r>
      <w:r w:rsidR="006C0C44" w:rsidRPr="000E5FD9">
        <w:rPr>
          <w:iCs/>
        </w:rPr>
        <w:t>.</w:t>
      </w:r>
    </w:p>
    <w:p w14:paraId="19F95787" w14:textId="26D9B55B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quản trị cơ sở dữ liệu: </w:t>
      </w:r>
      <w:r w:rsidR="0037355D" w:rsidRPr="000E5FD9">
        <w:rPr>
          <w:iCs/>
          <w:lang w:val="en-US"/>
        </w:rPr>
        <w:t>PostgreSQL</w:t>
      </w:r>
    </w:p>
    <w:p w14:paraId="0D9F90DD" w14:textId="1752519A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Công cụ phân tích thiết kế: </w:t>
      </w:r>
      <w:r w:rsidR="0037355D" w:rsidRPr="000E5FD9">
        <w:rPr>
          <w:iCs/>
          <w:lang w:val="en-US"/>
        </w:rPr>
        <w:t>StarUML, draw.</w:t>
      </w:r>
      <w:r w:rsidR="006C0C44" w:rsidRPr="000E5FD9">
        <w:rPr>
          <w:iCs/>
          <w:lang w:val="en-US"/>
        </w:rPr>
        <w:t>io</w:t>
      </w:r>
      <w:r w:rsidR="006C0C44" w:rsidRPr="000E5FD9">
        <w:rPr>
          <w:iCs/>
        </w:rPr>
        <w:t>..</w:t>
      </w:r>
    </w:p>
    <w:p w14:paraId="3D853851" w14:textId="38B5795E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>Công cụ xây dựng ứng dụng: Visual Studio</w:t>
      </w:r>
      <w:r w:rsidR="0037355D" w:rsidRPr="000E5FD9">
        <w:rPr>
          <w:iCs/>
          <w:lang w:val="en-US"/>
        </w:rPr>
        <w:t xml:space="preserve"> </w:t>
      </w:r>
      <w:r w:rsidR="006C0C44" w:rsidRPr="000E5FD9">
        <w:rPr>
          <w:iCs/>
          <w:lang w:val="en-US"/>
        </w:rPr>
        <w:t>Code</w:t>
      </w:r>
      <w:r w:rsidR="006C0C44" w:rsidRPr="000E5FD9">
        <w:rPr>
          <w:iCs/>
        </w:rPr>
        <w:t>.</w:t>
      </w:r>
    </w:p>
    <w:p w14:paraId="3ACE4096" w14:textId="428D398A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Các thư viện đã dùng: </w:t>
      </w:r>
      <w:r w:rsidR="006C0C44" w:rsidRPr="000E5FD9">
        <w:rPr>
          <w:iCs/>
          <w:lang w:val="en-US"/>
        </w:rPr>
        <w:t>ReactJS, Express</w:t>
      </w:r>
      <w:r w:rsidR="006C0C44" w:rsidRPr="000E5FD9">
        <w:rPr>
          <w:iCs/>
        </w:rPr>
        <w:t>.</w:t>
      </w:r>
    </w:p>
    <w:p w14:paraId="15908712" w14:textId="075C9EB7" w:rsidR="00770457" w:rsidRPr="0037355D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37355D">
        <w:rPr>
          <w:b/>
          <w:i/>
          <w:lang w:val="en-US"/>
        </w:rPr>
        <w:t>Môi trường triển khai ứng dụng:</w:t>
      </w:r>
      <w:r w:rsidR="0037355D">
        <w:rPr>
          <w:b/>
          <w:i/>
          <w:lang w:val="en-US"/>
        </w:rPr>
        <w:t xml:space="preserve"> </w:t>
      </w:r>
    </w:p>
    <w:p w14:paraId="649A8971" w14:textId="567CD605" w:rsidR="00770457" w:rsidRPr="000E5FD9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 xml:space="preserve">Hệ điều hành: </w:t>
      </w:r>
      <w:r w:rsidR="0037355D" w:rsidRPr="000E5FD9">
        <w:rPr>
          <w:iCs/>
          <w:lang w:val="en-US"/>
        </w:rPr>
        <w:t xml:space="preserve">Bất cứ hệ điều hành nào có trình duyệt </w:t>
      </w:r>
      <w:r w:rsidR="006C0C44" w:rsidRPr="000E5FD9">
        <w:rPr>
          <w:iCs/>
          <w:lang w:val="en-US"/>
        </w:rPr>
        <w:t>Web</w:t>
      </w:r>
      <w:r w:rsidR="006C0C44" w:rsidRPr="000E5FD9">
        <w:rPr>
          <w:iCs/>
        </w:rPr>
        <w:t>.</w:t>
      </w:r>
    </w:p>
    <w:p w14:paraId="17978DF8" w14:textId="14EE7C6F" w:rsidR="00770457" w:rsidRPr="000E5FD9" w:rsidRDefault="006C0C44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0E5FD9">
        <w:rPr>
          <w:iCs/>
          <w:lang w:val="en-US"/>
        </w:rPr>
        <w:t>Cần</w:t>
      </w:r>
      <w:r w:rsidRPr="000E5FD9">
        <w:rPr>
          <w:iCs/>
        </w:rPr>
        <w:t xml:space="preserve"> cài đặt trình một duyệt web (Chrome, …).</w:t>
      </w:r>
    </w:p>
    <w:p w14:paraId="7EF6B2C7" w14:textId="0A8CAB8B" w:rsidR="00770457" w:rsidRPr="00DB09E8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75977149"/>
      <w:r w:rsidRPr="00DB09E8">
        <w:rPr>
          <w:lang w:val="en-US"/>
        </w:rPr>
        <w:t>Kết quả đạt được</w:t>
      </w:r>
      <w:bookmarkEnd w:id="2"/>
      <w:bookmarkEnd w:id="3"/>
    </w:p>
    <w:p w14:paraId="6337D005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4464A7B2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6C60CF70" w14:textId="7B52E9C5" w:rsidR="00213C96" w:rsidRPr="003A260D" w:rsidRDefault="0037355D" w:rsidP="003A260D">
      <w:pPr>
        <w:pStyle w:val="ListParagraph"/>
        <w:numPr>
          <w:ilvl w:val="1"/>
          <w:numId w:val="40"/>
        </w:numPr>
        <w:spacing w:line="360" w:lineRule="auto"/>
        <w:ind w:left="720"/>
        <w:outlineLvl w:val="1"/>
        <w:rPr>
          <w:iCs/>
          <w:lang w:val="en-US"/>
        </w:rPr>
      </w:pPr>
      <w:bookmarkStart w:id="4" w:name="_Toc75977150"/>
      <w:r w:rsidRPr="00DB09E8">
        <w:rPr>
          <w:iCs/>
          <w:lang w:val="en-US"/>
        </w:rPr>
        <w:t>Các chức năng đã phân tích</w:t>
      </w:r>
      <w:bookmarkEnd w:id="4"/>
    </w:p>
    <w:p w14:paraId="7A000AB2" w14:textId="5DD90729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Đăng nhập</w:t>
      </w:r>
    </w:p>
    <w:p w14:paraId="6EA755D5" w14:textId="677F8A02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Mua vé máy bay</w:t>
      </w:r>
    </w:p>
    <w:p w14:paraId="2494C04C" w14:textId="460B4368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Đặt vé máy bay</w:t>
      </w:r>
    </w:p>
    <w:p w14:paraId="79A1D715" w14:textId="78C5F8FE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Tìm kiếm chuyến bay</w:t>
      </w:r>
    </w:p>
    <w:p w14:paraId="50C538AA" w14:textId="1251DC24" w:rsidR="0037355D" w:rsidRPr="0037355D" w:rsidRDefault="0037355D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Xem chi tiết chuyến bay</w:t>
      </w:r>
    </w:p>
    <w:p w14:paraId="619EEF20" w14:textId="05DBC2EE" w:rsidR="0037355D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lượng sân bay</w:t>
      </w:r>
    </w:p>
    <w:p w14:paraId="5AD1E02D" w14:textId="02A3B43B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sân bay trung gian</w:t>
      </w:r>
    </w:p>
    <w:p w14:paraId="5D45DDE6" w14:textId="144E79E4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bay tối thiểu</w:t>
      </w:r>
    </w:p>
    <w:p w14:paraId="5FC21933" w14:textId="21A6D99A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dừng của sân bay trung gian</w:t>
      </w:r>
    </w:p>
    <w:p w14:paraId="18F69E26" w14:textId="5DF95258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hạng vé và giá vé</w:t>
      </w:r>
    </w:p>
    <w:p w14:paraId="40D8DF7F" w14:textId="21F4C142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đặt và hủy vé</w:t>
      </w:r>
    </w:p>
    <w:p w14:paraId="45A6D50C" w14:textId="7BD642E9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các chuyến bay</w:t>
      </w:r>
    </w:p>
    <w:p w14:paraId="65D1E4B2" w14:textId="096E1454" w:rsidR="00213C96" w:rsidRPr="00213C96" w:rsidRDefault="00213C96" w:rsidP="0037355D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của năm</w:t>
      </w:r>
    </w:p>
    <w:p w14:paraId="0C88B9C5" w14:textId="75CD9793" w:rsidR="0037355D" w:rsidRDefault="00213C96" w:rsidP="00770457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Thêm lịch chuyến bay</w:t>
      </w:r>
    </w:p>
    <w:p w14:paraId="1861752E" w14:textId="58D91A23" w:rsidR="00213C96" w:rsidRPr="00DB09E8" w:rsidRDefault="00213C96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iCs/>
          <w:szCs w:val="24"/>
          <w:lang w:val="en-US"/>
        </w:rPr>
      </w:pPr>
      <w:bookmarkStart w:id="5" w:name="_Toc75977151"/>
      <w:r w:rsidRPr="00DB09E8">
        <w:rPr>
          <w:iCs/>
          <w:szCs w:val="24"/>
          <w:lang w:val="en-US"/>
        </w:rPr>
        <w:t>Các chức năng đã cài đặt</w:t>
      </w:r>
      <w:bookmarkEnd w:id="5"/>
    </w:p>
    <w:p w14:paraId="1BCCA921" w14:textId="4FC40D60" w:rsidR="00213C96" w:rsidRPr="00FF07D9" w:rsidRDefault="00213C96" w:rsidP="000E5FD9">
      <w:pPr>
        <w:spacing w:line="360" w:lineRule="auto"/>
        <w:ind w:firstLine="540"/>
        <w:rPr>
          <w:b/>
          <w:bCs/>
          <w:iCs/>
          <w:szCs w:val="24"/>
          <w:lang w:val="en-US"/>
        </w:rPr>
      </w:pPr>
      <w:r w:rsidRPr="00FF07D9">
        <w:rPr>
          <w:b/>
          <w:bCs/>
          <w:iCs/>
          <w:szCs w:val="24"/>
          <w:lang w:val="en-US"/>
        </w:rPr>
        <w:t>Đã cài đặt được các chức năng trên</w:t>
      </w:r>
    </w:p>
    <w:p w14:paraId="3783635F" w14:textId="11312EEA" w:rsidR="00213C96" w:rsidRPr="00DB09E8" w:rsidRDefault="00820A32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iCs/>
          <w:szCs w:val="24"/>
          <w:lang w:val="en-US"/>
        </w:rPr>
      </w:pPr>
      <w:bookmarkStart w:id="6" w:name="_Toc75977152"/>
      <w:r w:rsidRPr="00DB09E8">
        <w:rPr>
          <w:iCs/>
          <w:szCs w:val="24"/>
          <w:lang w:val="en-US"/>
        </w:rPr>
        <w:t>Chức năng đã cài đặt nhưng chưa hoàn chỉnh</w:t>
      </w:r>
      <w:bookmarkEnd w:id="6"/>
    </w:p>
    <w:p w14:paraId="26E18C18" w14:textId="616E5B1E" w:rsidR="00820A32" w:rsidRPr="00DB09E8" w:rsidRDefault="00820A32" w:rsidP="000636E6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iCs/>
          <w:szCs w:val="24"/>
          <w:lang w:val="en-US"/>
        </w:rPr>
      </w:pPr>
      <w:bookmarkStart w:id="7" w:name="_Toc75977153"/>
      <w:r w:rsidRPr="00DB09E8">
        <w:rPr>
          <w:iCs/>
          <w:szCs w:val="24"/>
          <w:lang w:val="en-US"/>
        </w:rPr>
        <w:t>Chức năng chỉ có giao diện nhưng chưa có xử lí</w:t>
      </w:r>
      <w:bookmarkEnd w:id="7"/>
    </w:p>
    <w:p w14:paraId="31AACF87" w14:textId="77777777" w:rsidR="003B66BF" w:rsidRPr="00DB09E8" w:rsidRDefault="00820A32" w:rsidP="003B66BF">
      <w:pPr>
        <w:pStyle w:val="ListParagraph"/>
        <w:numPr>
          <w:ilvl w:val="1"/>
          <w:numId w:val="40"/>
        </w:numPr>
        <w:spacing w:line="360" w:lineRule="auto"/>
        <w:ind w:left="540"/>
        <w:outlineLvl w:val="1"/>
        <w:rPr>
          <w:iCs/>
          <w:szCs w:val="24"/>
          <w:lang w:val="en-US"/>
        </w:rPr>
      </w:pPr>
      <w:bookmarkStart w:id="8" w:name="_Toc75977154"/>
      <w:r w:rsidRPr="00DB09E8">
        <w:rPr>
          <w:iCs/>
          <w:szCs w:val="24"/>
          <w:lang w:val="en-US"/>
        </w:rPr>
        <w:t>Điểm đặc sắc của đề tài</w:t>
      </w:r>
      <w:bookmarkEnd w:id="8"/>
    </w:p>
    <w:p w14:paraId="4113EA56" w14:textId="61811FB8" w:rsidR="001C5CF8" w:rsidRPr="003B66BF" w:rsidRDefault="000E5FD9" w:rsidP="00DB09E8">
      <w:pPr>
        <w:rPr>
          <w:b/>
          <w:bCs/>
          <w:iCs/>
          <w:szCs w:val="24"/>
          <w:lang w:val="en-US"/>
        </w:rPr>
      </w:pPr>
      <w:r w:rsidRPr="003B66BF">
        <w:rPr>
          <w:iCs/>
          <w:szCs w:val="24"/>
        </w:rPr>
        <w:t>Back-end được xây dựng theo kiến trúc MVC, front-end thiết kế theo kiến trúc Component.</w:t>
      </w:r>
    </w:p>
    <w:p w14:paraId="6DB84D8E" w14:textId="31767D76" w:rsidR="003C2F0F" w:rsidRPr="00DB09E8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75977155"/>
      <w:r w:rsidRPr="00DB09E8">
        <w:rPr>
          <w:lang w:val="en-US"/>
        </w:rPr>
        <w:lastRenderedPageBreak/>
        <w:t>Hướng phát triển</w:t>
      </w:r>
      <w:bookmarkEnd w:id="9"/>
      <w:bookmarkEnd w:id="10"/>
    </w:p>
    <w:p w14:paraId="29B7E8CB" w14:textId="6C207C06" w:rsidR="001C5CF8" w:rsidRDefault="001C5CF8" w:rsidP="001C5CF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thêm dạng vé khứ </w:t>
      </w:r>
      <w:r w:rsidR="000E5FD9">
        <w:rPr>
          <w:lang w:val="en-US"/>
        </w:rPr>
        <w:t>hồi</w:t>
      </w:r>
      <w:r w:rsidR="000E5FD9">
        <w:t>.</w:t>
      </w:r>
    </w:p>
    <w:p w14:paraId="4FF08682" w14:textId="5617A023" w:rsidR="001C5CF8" w:rsidRDefault="001C5CF8" w:rsidP="000636E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đăng ký cho user để lưu trữ vé dễ dàng check </w:t>
      </w:r>
      <w:r w:rsidR="000E5FD9">
        <w:rPr>
          <w:lang w:val="en-US"/>
        </w:rPr>
        <w:t>in</w:t>
      </w:r>
      <w:r w:rsidR="000E5FD9">
        <w:t>.</w:t>
      </w:r>
    </w:p>
    <w:p w14:paraId="49ADFDE2" w14:textId="08D5047A" w:rsidR="000636E6" w:rsidRPr="000636E6" w:rsidRDefault="000636E6" w:rsidP="000636E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Phát triển vé điện tử gửi qua email, tin </w:t>
      </w:r>
      <w:r w:rsidR="000E5FD9">
        <w:rPr>
          <w:lang w:val="en-US"/>
        </w:rPr>
        <w:t>nhắn</w:t>
      </w:r>
      <w:r w:rsidR="000E5FD9">
        <w:t>..</w:t>
      </w:r>
    </w:p>
    <w:sectPr w:rsidR="000636E6" w:rsidRPr="000636E6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DCD7" w14:textId="77777777" w:rsidR="00EF651B" w:rsidRDefault="00EF651B">
      <w:r>
        <w:separator/>
      </w:r>
    </w:p>
  </w:endnote>
  <w:endnote w:type="continuationSeparator" w:id="0">
    <w:p w14:paraId="06B4516A" w14:textId="77777777" w:rsidR="00EF651B" w:rsidRDefault="00EF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1067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933E925" wp14:editId="4783F7EC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D471FC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EC7A93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518ED55" wp14:editId="78558E13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CB455A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9A874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9B1E" w14:textId="77777777" w:rsidR="00EF651B" w:rsidRDefault="00EF651B">
      <w:r>
        <w:separator/>
      </w:r>
    </w:p>
  </w:footnote>
  <w:footnote w:type="continuationSeparator" w:id="0">
    <w:p w14:paraId="20F0FBD3" w14:textId="77777777" w:rsidR="00EF651B" w:rsidRDefault="00EF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1C29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E23E4E" wp14:editId="137D11E7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3235B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0247D0C" wp14:editId="52DDFCB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A247CE" w14:textId="77777777" w:rsidR="008B1041" w:rsidRDefault="008B1041" w:rsidP="008B1041">
    <w:pPr>
      <w:pStyle w:val="Title"/>
      <w:rPr>
        <w:lang w:val="en-US"/>
      </w:rPr>
    </w:pPr>
  </w:p>
  <w:p w14:paraId="4CA98DCA" w14:textId="77777777" w:rsidR="008B1041" w:rsidRPr="003B1A2B" w:rsidRDefault="008B1041" w:rsidP="008B1041">
    <w:pPr>
      <w:rPr>
        <w:lang w:val="en-US"/>
      </w:rPr>
    </w:pPr>
  </w:p>
  <w:p w14:paraId="1FB16410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3587FF1" w14:textId="77777777" w:rsidR="008B1041" w:rsidRPr="0040293A" w:rsidRDefault="008B1041" w:rsidP="008B1041">
    <w:pPr>
      <w:pStyle w:val="Header"/>
      <w:rPr>
        <w:rFonts w:eastAsia="Tahoma"/>
      </w:rPr>
    </w:pPr>
  </w:p>
  <w:p w14:paraId="2531415B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9E3D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CCAFD84" wp14:editId="026C7032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5DC9C9C" w14:textId="77777777" w:rsidTr="008D3541">
      <w:tc>
        <w:tcPr>
          <w:tcW w:w="6623" w:type="dxa"/>
          <w:shd w:val="clear" w:color="auto" w:fill="auto"/>
        </w:tcPr>
        <w:p w14:paraId="22134608" w14:textId="1AA2875B" w:rsidR="00E95D0C" w:rsidRPr="003D1918" w:rsidRDefault="003D1918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>Phần mềm bán vé máy bay</w:t>
          </w:r>
        </w:p>
      </w:tc>
      <w:tc>
        <w:tcPr>
          <w:tcW w:w="2845" w:type="dxa"/>
          <w:shd w:val="clear" w:color="auto" w:fill="auto"/>
        </w:tcPr>
        <w:p w14:paraId="58725967" w14:textId="6439E3CE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Phiên bản: </w:t>
          </w:r>
          <w:r w:rsidR="003D1918" w:rsidRPr="003D1918">
            <w:rPr>
              <w:lang w:val="en-US"/>
            </w:rPr>
            <w:t>1.</w:t>
          </w:r>
          <w:r w:rsidR="008D0E7E">
            <w:rPr>
              <w:lang w:val="en-US"/>
            </w:rPr>
            <w:t>1</w:t>
          </w:r>
        </w:p>
      </w:tc>
    </w:tr>
    <w:tr w:rsidR="00E95D0C" w14:paraId="7EF6FE80" w14:textId="77777777" w:rsidTr="008D3541">
      <w:tc>
        <w:tcPr>
          <w:tcW w:w="6623" w:type="dxa"/>
          <w:shd w:val="clear" w:color="auto" w:fill="auto"/>
        </w:tcPr>
        <w:p w14:paraId="6B70DE7E" w14:textId="77777777" w:rsidR="00E95D0C" w:rsidRPr="003D1918" w:rsidRDefault="00770457" w:rsidP="00767CB6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64146F19" w14:textId="3C2AC7E9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Ngày: </w:t>
          </w:r>
          <w:r w:rsidR="003D1918" w:rsidRPr="003D1918">
            <w:rPr>
              <w:lang w:val="en-US"/>
            </w:rPr>
            <w:t>29.06.2021</w:t>
          </w:r>
        </w:p>
      </w:tc>
    </w:tr>
  </w:tbl>
  <w:p w14:paraId="648E6E5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BD27635"/>
    <w:multiLevelType w:val="multilevel"/>
    <w:tmpl w:val="575A8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A36CD6"/>
    <w:multiLevelType w:val="hybridMultilevel"/>
    <w:tmpl w:val="F5C4EF58"/>
    <w:lvl w:ilvl="0" w:tplc="9758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4"/>
  </w:num>
  <w:num w:numId="10">
    <w:abstractNumId w:val="8"/>
  </w:num>
  <w:num w:numId="11">
    <w:abstractNumId w:val="34"/>
  </w:num>
  <w:num w:numId="12">
    <w:abstractNumId w:val="30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2"/>
  </w:num>
  <w:num w:numId="18">
    <w:abstractNumId w:val="13"/>
  </w:num>
  <w:num w:numId="19">
    <w:abstractNumId w:val="25"/>
  </w:num>
  <w:num w:numId="20">
    <w:abstractNumId w:val="31"/>
  </w:num>
  <w:num w:numId="21">
    <w:abstractNumId w:val="33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36E6"/>
    <w:rsid w:val="000679AA"/>
    <w:rsid w:val="000C0CA8"/>
    <w:rsid w:val="000E5FD9"/>
    <w:rsid w:val="001C5CF8"/>
    <w:rsid w:val="00213C96"/>
    <w:rsid w:val="00213ECB"/>
    <w:rsid w:val="002160F2"/>
    <w:rsid w:val="00221A67"/>
    <w:rsid w:val="00301562"/>
    <w:rsid w:val="0031511D"/>
    <w:rsid w:val="003548A8"/>
    <w:rsid w:val="003701D7"/>
    <w:rsid w:val="0037355D"/>
    <w:rsid w:val="003747E6"/>
    <w:rsid w:val="003A260D"/>
    <w:rsid w:val="003B66BF"/>
    <w:rsid w:val="003C2F0F"/>
    <w:rsid w:val="003D1918"/>
    <w:rsid w:val="004176B5"/>
    <w:rsid w:val="00435847"/>
    <w:rsid w:val="00480607"/>
    <w:rsid w:val="004A38E5"/>
    <w:rsid w:val="004B7CC9"/>
    <w:rsid w:val="004E4257"/>
    <w:rsid w:val="005047B3"/>
    <w:rsid w:val="005802A5"/>
    <w:rsid w:val="005819AF"/>
    <w:rsid w:val="0060493B"/>
    <w:rsid w:val="006257BE"/>
    <w:rsid w:val="0064329D"/>
    <w:rsid w:val="006855DC"/>
    <w:rsid w:val="006C0C44"/>
    <w:rsid w:val="006E420F"/>
    <w:rsid w:val="006E56E2"/>
    <w:rsid w:val="007338F6"/>
    <w:rsid w:val="00767CB6"/>
    <w:rsid w:val="00770457"/>
    <w:rsid w:val="007A1DE8"/>
    <w:rsid w:val="007F21C9"/>
    <w:rsid w:val="00820A32"/>
    <w:rsid w:val="008243D9"/>
    <w:rsid w:val="008B1041"/>
    <w:rsid w:val="008C726D"/>
    <w:rsid w:val="008D0E7E"/>
    <w:rsid w:val="008D3541"/>
    <w:rsid w:val="00900650"/>
    <w:rsid w:val="00967733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CF16A9"/>
    <w:rsid w:val="00D234F3"/>
    <w:rsid w:val="00D328EA"/>
    <w:rsid w:val="00DA1FC1"/>
    <w:rsid w:val="00DA2A6D"/>
    <w:rsid w:val="00DB09E8"/>
    <w:rsid w:val="00DC363E"/>
    <w:rsid w:val="00DD57E3"/>
    <w:rsid w:val="00DE4628"/>
    <w:rsid w:val="00E6501E"/>
    <w:rsid w:val="00E95D0C"/>
    <w:rsid w:val="00EC4880"/>
    <w:rsid w:val="00EF651B"/>
    <w:rsid w:val="00F93BD1"/>
    <w:rsid w:val="00FA2327"/>
    <w:rsid w:val="00FB3FFD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11BBB"/>
  <w15:docId w15:val="{CDA7A199-C71E-464C-8921-3EC79C05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7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FF78-EA3C-4B02-A213-4651C928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62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2402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17</cp:revision>
  <cp:lastPrinted>2013-12-07T15:59:00Z</cp:lastPrinted>
  <dcterms:created xsi:type="dcterms:W3CDTF">2013-10-13T11:18:00Z</dcterms:created>
  <dcterms:modified xsi:type="dcterms:W3CDTF">2021-07-03T13:09:00Z</dcterms:modified>
</cp:coreProperties>
</file>