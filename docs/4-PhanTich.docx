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BCDB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4B60A34" w14:textId="77777777" w:rsidR="0037628A" w:rsidRDefault="0037628A" w:rsidP="0037628A">
      <w:pPr>
        <w:rPr>
          <w:lang w:val="en-US"/>
        </w:rPr>
      </w:pPr>
    </w:p>
    <w:p w14:paraId="36B25544" w14:textId="77777777" w:rsidR="0037628A" w:rsidRPr="003548A8" w:rsidRDefault="0037628A" w:rsidP="0037628A">
      <w:pPr>
        <w:rPr>
          <w:lang w:val="en-US"/>
        </w:rPr>
      </w:pPr>
    </w:p>
    <w:p w14:paraId="727DEC83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3E7637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EE07CA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51B5FD2" w14:textId="060CD90D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A65EF4">
        <w:rPr>
          <w:lang w:val="en-US"/>
        </w:rPr>
        <w:t>Phần mềm quản lí bán vé máy bay</w:t>
      </w:r>
    </w:p>
    <w:p w14:paraId="4637E1DE" w14:textId="77777777" w:rsidR="0037628A" w:rsidRPr="007A1DE8" w:rsidRDefault="0037628A" w:rsidP="0037628A">
      <w:pPr>
        <w:rPr>
          <w:lang w:val="en-US"/>
        </w:rPr>
      </w:pPr>
    </w:p>
    <w:p w14:paraId="68E0CEAC" w14:textId="31668479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665BF" w:rsidRPr="00A65EF4">
        <w:rPr>
          <w:rFonts w:ascii="Arial" w:hAnsi="Arial"/>
          <w:sz w:val="34"/>
          <w:szCs w:val="30"/>
          <w:lang w:val="en-US"/>
        </w:rPr>
        <w:t>1.</w:t>
      </w:r>
      <w:r w:rsidR="00AB2A58">
        <w:rPr>
          <w:rFonts w:ascii="Arial" w:hAnsi="Arial"/>
          <w:sz w:val="34"/>
          <w:szCs w:val="30"/>
          <w:lang w:val="en-US"/>
        </w:rPr>
        <w:t>1</w:t>
      </w:r>
    </w:p>
    <w:p w14:paraId="13659233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3AA66FB7" w14:textId="77777777" w:rsidR="0037628A" w:rsidRDefault="0037628A" w:rsidP="0037628A">
      <w:pPr>
        <w:rPr>
          <w:lang w:val="en-US"/>
        </w:rPr>
      </w:pPr>
    </w:p>
    <w:p w14:paraId="1E189A5F" w14:textId="77777777" w:rsidR="0037628A" w:rsidRDefault="0037628A" w:rsidP="0037628A">
      <w:pPr>
        <w:rPr>
          <w:lang w:val="en-US"/>
        </w:rPr>
      </w:pPr>
    </w:p>
    <w:p w14:paraId="30E6EEA7" w14:textId="77777777" w:rsidR="0037628A" w:rsidRDefault="0037628A" w:rsidP="0037628A">
      <w:pPr>
        <w:rPr>
          <w:lang w:val="en-US"/>
        </w:rPr>
      </w:pPr>
    </w:p>
    <w:p w14:paraId="265E42BA" w14:textId="77777777" w:rsidR="0037628A" w:rsidRDefault="0037628A" w:rsidP="0037628A">
      <w:pPr>
        <w:rPr>
          <w:lang w:val="en-US"/>
        </w:rPr>
      </w:pPr>
    </w:p>
    <w:p w14:paraId="0932AD0B" w14:textId="77777777" w:rsidR="0037628A" w:rsidRDefault="0037628A" w:rsidP="0037628A">
      <w:pPr>
        <w:rPr>
          <w:lang w:val="en-US"/>
        </w:rPr>
      </w:pPr>
    </w:p>
    <w:p w14:paraId="78253FCE" w14:textId="77777777" w:rsidR="0037628A" w:rsidRDefault="0037628A" w:rsidP="0037628A">
      <w:pPr>
        <w:rPr>
          <w:lang w:val="en-US"/>
        </w:rPr>
      </w:pPr>
    </w:p>
    <w:p w14:paraId="480DC69C" w14:textId="066411E3" w:rsidR="0037628A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480EF0A1" w14:textId="7BBD56E9" w:rsidR="00A65EF4" w:rsidRPr="003548A8" w:rsidRDefault="00A65EF4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4F20840E" w14:textId="0E66212B" w:rsidR="0037628A" w:rsidRPr="00A65EF4" w:rsidRDefault="00A65EF4" w:rsidP="0037628A">
      <w:pPr>
        <w:jc w:val="center"/>
        <w:rPr>
          <w:sz w:val="30"/>
          <w:szCs w:val="30"/>
          <w:lang w:val="en-US"/>
        </w:rPr>
        <w:sectPr w:rsidR="0037628A" w:rsidRPr="00A65EF4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A65EF4">
        <w:rPr>
          <w:rFonts w:ascii="Arial" w:hAnsi="Arial" w:cs="Arial"/>
          <w:sz w:val="30"/>
          <w:szCs w:val="30"/>
          <w:lang w:val="en-US"/>
        </w:rPr>
        <w:t>18120612 – Nguyễn Đức Minh Trí</w:t>
      </w:r>
    </w:p>
    <w:p w14:paraId="2D76F22A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4735105F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132"/>
        <w:gridCol w:w="2916"/>
      </w:tblGrid>
      <w:tr w:rsidR="007A1DE8" w:rsidRPr="007A1DE8" w14:paraId="2B5C9C6E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E18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6E4A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E628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6FE7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5A10E059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9FE35" w14:textId="2D38B5EE" w:rsidR="0037628A" w:rsidRPr="00CC5D7F" w:rsidRDefault="00CC5D7F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04/06/2021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9ED5B" w14:textId="6EC7B8AF" w:rsidR="0037628A" w:rsidRPr="00CC5D7F" w:rsidRDefault="00CC5D7F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1.0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37514" w14:textId="5BB3620A" w:rsidR="0037628A" w:rsidRPr="00CC5D7F" w:rsidRDefault="00CC5D7F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Khởi tạo tài liệu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F62E0" w14:textId="2D4CA87D" w:rsidR="00CC5D7F" w:rsidRPr="00CC5D7F" w:rsidRDefault="00CC5D7F" w:rsidP="00750E1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CC5D7F">
              <w:rPr>
                <w:rFonts w:eastAsia="SimSun"/>
                <w:lang w:val="en-US"/>
              </w:rPr>
              <w:t>Mai Thiện Tâm</w:t>
            </w:r>
          </w:p>
        </w:tc>
      </w:tr>
      <w:tr w:rsidR="007A1DE8" w:rsidRPr="007A1DE8" w14:paraId="1CCB9708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A048" w14:textId="3C03351E" w:rsidR="007A1DE8" w:rsidRPr="007A1DE8" w:rsidRDefault="00AB2A5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05/06/2021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0BDDA" w14:textId="0BD86986" w:rsidR="007A1DE8" w:rsidRPr="007A1DE8" w:rsidRDefault="00AB2A5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029E9" w14:textId="03725B9D" w:rsidR="007A1DE8" w:rsidRPr="007A1DE8" w:rsidRDefault="00AB2A5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Chỉnh sửa sơ đồ lớp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4C80E" w14:textId="6A2B1931" w:rsidR="007A1DE8" w:rsidRPr="007A1DE8" w:rsidRDefault="00AB2A5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Mai Thiện Tâm</w:t>
            </w:r>
          </w:p>
        </w:tc>
      </w:tr>
      <w:tr w:rsidR="007A1DE8" w:rsidRPr="007A1DE8" w14:paraId="50F0D747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CE7F" w14:textId="33EC9626" w:rsidR="007A1DE8" w:rsidRPr="007A1DE8" w:rsidRDefault="00673CC4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05/06/2021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7A7A5" w14:textId="2341D36E" w:rsidR="007A1DE8" w:rsidRPr="007A1DE8" w:rsidRDefault="00673CC4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1.2</w:t>
            </w: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71FB0" w14:textId="320CB750" w:rsidR="007A1DE8" w:rsidRPr="007A1DE8" w:rsidRDefault="00673CC4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Chỉnh sửa sơ đồ lớp, sửa tầm vực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6600" w14:textId="092693DE" w:rsidR="007A1DE8" w:rsidRPr="007A1DE8" w:rsidRDefault="00673CC4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Đức Minh Trí</w:t>
            </w:r>
          </w:p>
        </w:tc>
      </w:tr>
      <w:tr w:rsidR="007A1DE8" w:rsidRPr="007A1DE8" w14:paraId="617EB8DF" w14:textId="77777777" w:rsidTr="00CC5D7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FB15C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3E5D9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57DFC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29AD" w14:textId="77777777" w:rsidR="007A1DE8" w:rsidRPr="007A1DE8" w:rsidRDefault="007A1DE8" w:rsidP="00AB2A5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14:paraId="558739EC" w14:textId="77777777" w:rsidR="007A1DE8" w:rsidRDefault="007A1DE8">
      <w:pPr>
        <w:pStyle w:val="Title"/>
        <w:jc w:val="both"/>
        <w:rPr>
          <w:lang w:val="en-US"/>
        </w:rPr>
      </w:pPr>
    </w:p>
    <w:p w14:paraId="3FC5F6B0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346B16A7" w14:textId="79380744" w:rsidR="00FD2CD8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3798698" w:history="1">
        <w:r w:rsidR="00FD2CD8" w:rsidRPr="004C1246">
          <w:rPr>
            <w:rStyle w:val="Hyperlink"/>
            <w:noProof/>
          </w:rPr>
          <w:t>1.</w:t>
        </w:r>
        <w:r w:rsidR="00FD2C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CD8" w:rsidRPr="004C1246">
          <w:rPr>
            <w:rStyle w:val="Hyperlink"/>
            <w:noProof/>
          </w:rPr>
          <w:t xml:space="preserve">Sơ đồ lớp </w:t>
        </w:r>
        <w:r w:rsidR="00FD2CD8" w:rsidRPr="004C1246">
          <w:rPr>
            <w:rStyle w:val="Hyperlink"/>
            <w:noProof/>
            <w:lang w:val="en-US"/>
          </w:rPr>
          <w:t>(</w:t>
        </w:r>
        <w:r w:rsidR="00FD2CD8" w:rsidRPr="004C1246">
          <w:rPr>
            <w:rStyle w:val="Hyperlink"/>
            <w:noProof/>
          </w:rPr>
          <w:t>mức phân tích</w:t>
        </w:r>
        <w:r w:rsidR="00FD2CD8" w:rsidRPr="004C1246">
          <w:rPr>
            <w:rStyle w:val="Hyperlink"/>
            <w:noProof/>
            <w:lang w:val="en-US"/>
          </w:rPr>
          <w:t>)</w:t>
        </w:r>
        <w:r w:rsidR="00FD2CD8">
          <w:rPr>
            <w:noProof/>
            <w:webHidden/>
          </w:rPr>
          <w:tab/>
        </w:r>
        <w:r w:rsidR="00FD2CD8">
          <w:rPr>
            <w:noProof/>
            <w:webHidden/>
          </w:rPr>
          <w:fldChar w:fldCharType="begin"/>
        </w:r>
        <w:r w:rsidR="00FD2CD8">
          <w:rPr>
            <w:noProof/>
            <w:webHidden/>
          </w:rPr>
          <w:instrText xml:space="preserve"> PAGEREF _Toc73798698 \h </w:instrText>
        </w:r>
        <w:r w:rsidR="00FD2CD8">
          <w:rPr>
            <w:noProof/>
            <w:webHidden/>
          </w:rPr>
        </w:r>
        <w:r w:rsidR="00FD2CD8">
          <w:rPr>
            <w:noProof/>
            <w:webHidden/>
          </w:rPr>
          <w:fldChar w:fldCharType="separate"/>
        </w:r>
        <w:r w:rsidR="00FD2CD8">
          <w:rPr>
            <w:noProof/>
            <w:webHidden/>
          </w:rPr>
          <w:t>3</w:t>
        </w:r>
        <w:r w:rsidR="00FD2CD8">
          <w:rPr>
            <w:noProof/>
            <w:webHidden/>
          </w:rPr>
          <w:fldChar w:fldCharType="end"/>
        </w:r>
      </w:hyperlink>
    </w:p>
    <w:p w14:paraId="0B50CEED" w14:textId="4FACCBF4" w:rsidR="00FD2CD8" w:rsidRDefault="0050420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798699" w:history="1">
        <w:r w:rsidR="00FD2CD8" w:rsidRPr="004C1246">
          <w:rPr>
            <w:rStyle w:val="Hyperlink"/>
            <w:noProof/>
          </w:rPr>
          <w:t>1.1</w:t>
        </w:r>
        <w:r w:rsidR="00FD2C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CD8" w:rsidRPr="004C1246">
          <w:rPr>
            <w:rStyle w:val="Hyperlink"/>
            <w:noProof/>
          </w:rPr>
          <w:t>Sơ đồ lớp (mức phân tích)</w:t>
        </w:r>
        <w:r w:rsidR="00FD2CD8">
          <w:rPr>
            <w:noProof/>
            <w:webHidden/>
          </w:rPr>
          <w:tab/>
        </w:r>
        <w:r w:rsidR="00FD2CD8">
          <w:rPr>
            <w:noProof/>
            <w:webHidden/>
          </w:rPr>
          <w:fldChar w:fldCharType="begin"/>
        </w:r>
        <w:r w:rsidR="00FD2CD8">
          <w:rPr>
            <w:noProof/>
            <w:webHidden/>
          </w:rPr>
          <w:instrText xml:space="preserve"> PAGEREF _Toc73798699 \h </w:instrText>
        </w:r>
        <w:r w:rsidR="00FD2CD8">
          <w:rPr>
            <w:noProof/>
            <w:webHidden/>
          </w:rPr>
        </w:r>
        <w:r w:rsidR="00FD2CD8">
          <w:rPr>
            <w:noProof/>
            <w:webHidden/>
          </w:rPr>
          <w:fldChar w:fldCharType="separate"/>
        </w:r>
        <w:r w:rsidR="00FD2CD8">
          <w:rPr>
            <w:noProof/>
            <w:webHidden/>
          </w:rPr>
          <w:t>3</w:t>
        </w:r>
        <w:r w:rsidR="00FD2CD8">
          <w:rPr>
            <w:noProof/>
            <w:webHidden/>
          </w:rPr>
          <w:fldChar w:fldCharType="end"/>
        </w:r>
      </w:hyperlink>
    </w:p>
    <w:p w14:paraId="361F0DCD" w14:textId="46BAA0E4" w:rsidR="00FD2CD8" w:rsidRDefault="0050420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798700" w:history="1">
        <w:r w:rsidR="00FD2CD8" w:rsidRPr="004C1246">
          <w:rPr>
            <w:rStyle w:val="Hyperlink"/>
            <w:noProof/>
          </w:rPr>
          <w:t>1.2</w:t>
        </w:r>
        <w:r w:rsidR="00FD2C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CD8" w:rsidRPr="004C1246">
          <w:rPr>
            <w:rStyle w:val="Hyperlink"/>
            <w:noProof/>
          </w:rPr>
          <w:t>Danh sách các lớp đối tượng và quan hệ</w:t>
        </w:r>
        <w:r w:rsidR="00FD2CD8">
          <w:rPr>
            <w:noProof/>
            <w:webHidden/>
          </w:rPr>
          <w:tab/>
        </w:r>
        <w:r w:rsidR="00FD2CD8">
          <w:rPr>
            <w:noProof/>
            <w:webHidden/>
          </w:rPr>
          <w:fldChar w:fldCharType="begin"/>
        </w:r>
        <w:r w:rsidR="00FD2CD8">
          <w:rPr>
            <w:noProof/>
            <w:webHidden/>
          </w:rPr>
          <w:instrText xml:space="preserve"> PAGEREF _Toc73798700 \h </w:instrText>
        </w:r>
        <w:r w:rsidR="00FD2CD8">
          <w:rPr>
            <w:noProof/>
            <w:webHidden/>
          </w:rPr>
        </w:r>
        <w:r w:rsidR="00FD2CD8">
          <w:rPr>
            <w:noProof/>
            <w:webHidden/>
          </w:rPr>
          <w:fldChar w:fldCharType="separate"/>
        </w:r>
        <w:r w:rsidR="00FD2CD8">
          <w:rPr>
            <w:noProof/>
            <w:webHidden/>
          </w:rPr>
          <w:t>4</w:t>
        </w:r>
        <w:r w:rsidR="00FD2CD8">
          <w:rPr>
            <w:noProof/>
            <w:webHidden/>
          </w:rPr>
          <w:fldChar w:fldCharType="end"/>
        </w:r>
      </w:hyperlink>
    </w:p>
    <w:p w14:paraId="606131AF" w14:textId="5AD3E209" w:rsidR="00FD2CD8" w:rsidRDefault="0050420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798701" w:history="1">
        <w:r w:rsidR="00FD2CD8" w:rsidRPr="004C1246">
          <w:rPr>
            <w:rStyle w:val="Hyperlink"/>
            <w:noProof/>
          </w:rPr>
          <w:t>1.3</w:t>
        </w:r>
        <w:r w:rsidR="00FD2C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CD8" w:rsidRPr="004C1246">
          <w:rPr>
            <w:rStyle w:val="Hyperlink"/>
            <w:noProof/>
          </w:rPr>
          <w:t>Mô tả chi tiết từng lớp đối tượng</w:t>
        </w:r>
        <w:r w:rsidR="00FD2CD8">
          <w:rPr>
            <w:noProof/>
            <w:webHidden/>
          </w:rPr>
          <w:tab/>
        </w:r>
        <w:r w:rsidR="00FD2CD8">
          <w:rPr>
            <w:noProof/>
            <w:webHidden/>
          </w:rPr>
          <w:fldChar w:fldCharType="begin"/>
        </w:r>
        <w:r w:rsidR="00FD2CD8">
          <w:rPr>
            <w:noProof/>
            <w:webHidden/>
          </w:rPr>
          <w:instrText xml:space="preserve"> PAGEREF _Toc73798701 \h </w:instrText>
        </w:r>
        <w:r w:rsidR="00FD2CD8">
          <w:rPr>
            <w:noProof/>
            <w:webHidden/>
          </w:rPr>
        </w:r>
        <w:r w:rsidR="00FD2CD8">
          <w:rPr>
            <w:noProof/>
            <w:webHidden/>
          </w:rPr>
          <w:fldChar w:fldCharType="separate"/>
        </w:r>
        <w:r w:rsidR="00FD2CD8">
          <w:rPr>
            <w:noProof/>
            <w:webHidden/>
          </w:rPr>
          <w:t>5</w:t>
        </w:r>
        <w:r w:rsidR="00FD2CD8">
          <w:rPr>
            <w:noProof/>
            <w:webHidden/>
          </w:rPr>
          <w:fldChar w:fldCharType="end"/>
        </w:r>
      </w:hyperlink>
    </w:p>
    <w:p w14:paraId="0BBBF9F8" w14:textId="02334581" w:rsidR="00FD2CD8" w:rsidRDefault="005042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798702" w:history="1">
        <w:r w:rsidR="00FD2CD8" w:rsidRPr="004C1246">
          <w:rPr>
            <w:rStyle w:val="Hyperlink"/>
            <w:noProof/>
          </w:rPr>
          <w:t>2.</w:t>
        </w:r>
        <w:r w:rsidR="00FD2CD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CD8" w:rsidRPr="004C1246">
          <w:rPr>
            <w:rStyle w:val="Hyperlink"/>
            <w:noProof/>
          </w:rPr>
          <w:t>Sơ đồ trạng thái</w:t>
        </w:r>
        <w:r w:rsidR="00FD2CD8">
          <w:rPr>
            <w:noProof/>
            <w:webHidden/>
          </w:rPr>
          <w:tab/>
        </w:r>
        <w:r w:rsidR="00FD2CD8">
          <w:rPr>
            <w:noProof/>
            <w:webHidden/>
          </w:rPr>
          <w:fldChar w:fldCharType="begin"/>
        </w:r>
        <w:r w:rsidR="00FD2CD8">
          <w:rPr>
            <w:noProof/>
            <w:webHidden/>
          </w:rPr>
          <w:instrText xml:space="preserve"> PAGEREF _Toc73798702 \h </w:instrText>
        </w:r>
        <w:r w:rsidR="00FD2CD8">
          <w:rPr>
            <w:noProof/>
            <w:webHidden/>
          </w:rPr>
        </w:r>
        <w:r w:rsidR="00FD2CD8">
          <w:rPr>
            <w:noProof/>
            <w:webHidden/>
          </w:rPr>
          <w:fldChar w:fldCharType="separate"/>
        </w:r>
        <w:r w:rsidR="00FD2CD8">
          <w:rPr>
            <w:noProof/>
            <w:webHidden/>
          </w:rPr>
          <w:t>8</w:t>
        </w:r>
        <w:r w:rsidR="00FD2CD8">
          <w:rPr>
            <w:noProof/>
            <w:webHidden/>
          </w:rPr>
          <w:fldChar w:fldCharType="end"/>
        </w:r>
      </w:hyperlink>
    </w:p>
    <w:p w14:paraId="2AAEE787" w14:textId="45714814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2F502F5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73798698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5C7F2D78" w14:textId="6C09827E" w:rsidR="00FD06E2" w:rsidRDefault="00FD06E2" w:rsidP="00FD06E2">
      <w:pPr>
        <w:pStyle w:val="Heading2"/>
      </w:pPr>
      <w:bookmarkStart w:id="2" w:name="_Toc73798699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78F82FFC" w14:textId="63F4B42C" w:rsidR="00DB2FAD" w:rsidRDefault="00673CC4" w:rsidP="00DB2FAD">
      <w:r>
        <w:rPr>
          <w:noProof/>
          <w:lang w:val="en-US"/>
        </w:rPr>
        <w:drawing>
          <wp:inline distT="0" distB="0" distL="0" distR="0" wp14:anchorId="3DB0D945" wp14:editId="448C0B60">
            <wp:extent cx="5730240" cy="5753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C978" w14:textId="3163CC92" w:rsidR="00DB2FAD" w:rsidRDefault="00DB2FAD" w:rsidP="00DB2FAD"/>
    <w:p w14:paraId="5CABDDEB" w14:textId="486D7B41" w:rsidR="00DB2FAD" w:rsidRDefault="00DB2FAD" w:rsidP="00DB2FAD"/>
    <w:p w14:paraId="2B1E4242" w14:textId="42E0A90E" w:rsidR="00DB2FAD" w:rsidRDefault="00DB2FAD" w:rsidP="00DB2FAD"/>
    <w:p w14:paraId="3FC25813" w14:textId="32911E5C" w:rsidR="00DB2FAD" w:rsidRDefault="00DB2FAD" w:rsidP="00DB2FAD"/>
    <w:p w14:paraId="04467B2E" w14:textId="60F85BC9" w:rsidR="00DB2FAD" w:rsidRDefault="00DB2FAD" w:rsidP="00DB2FAD"/>
    <w:p w14:paraId="32E62A07" w14:textId="77777777" w:rsidR="00DB2FAD" w:rsidRDefault="00DB2FAD" w:rsidP="00DB2FAD"/>
    <w:p w14:paraId="77B562BC" w14:textId="0499BBA3" w:rsidR="00DB2FAD" w:rsidRDefault="00DB2FAD" w:rsidP="00DB2FAD"/>
    <w:p w14:paraId="18C02114" w14:textId="1DC1ACF9" w:rsidR="00DB2FAD" w:rsidRDefault="00DB2FAD" w:rsidP="00DB2FAD"/>
    <w:p w14:paraId="2A15827B" w14:textId="163B811A" w:rsidR="00DB2FAD" w:rsidRDefault="00DB2FAD" w:rsidP="00DB2FAD"/>
    <w:p w14:paraId="03D482D0" w14:textId="0AAB1A2A" w:rsidR="00DB2FAD" w:rsidRDefault="00DB2FAD" w:rsidP="00DB2FAD"/>
    <w:p w14:paraId="6117845D" w14:textId="5E3DCC15" w:rsidR="00DB2FAD" w:rsidRDefault="00DB2FAD" w:rsidP="00DB2FAD"/>
    <w:p w14:paraId="03CB3BD7" w14:textId="26C36466" w:rsidR="00DB2FAD" w:rsidRDefault="00DB2FAD" w:rsidP="00DB2FAD"/>
    <w:p w14:paraId="0DD1B360" w14:textId="40DB1D5A" w:rsidR="00DB2FAD" w:rsidRDefault="00DB2FAD" w:rsidP="00DB2FAD"/>
    <w:p w14:paraId="3101D75E" w14:textId="77777777" w:rsidR="00DB2FAD" w:rsidRPr="00DB2FAD" w:rsidRDefault="00DB2FAD" w:rsidP="00DB2FAD"/>
    <w:p w14:paraId="2B829ACB" w14:textId="4374F56D" w:rsidR="00FD06E2" w:rsidRDefault="00FD06E2" w:rsidP="00FD06E2">
      <w:pPr>
        <w:pStyle w:val="Heading2"/>
      </w:pPr>
      <w:bookmarkStart w:id="3" w:name="_Toc73798700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42AAA846" w14:textId="77777777">
        <w:tc>
          <w:tcPr>
            <w:tcW w:w="801" w:type="dxa"/>
          </w:tcPr>
          <w:p w14:paraId="4C792F45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60173584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756D05C8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7283BB05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3AFAFA6C" w14:textId="77777777">
        <w:tc>
          <w:tcPr>
            <w:tcW w:w="801" w:type="dxa"/>
          </w:tcPr>
          <w:p w14:paraId="28067034" w14:textId="0145CCDB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1A0B4E83" w14:textId="5072FB50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Chuyến Bay</w:t>
            </w:r>
          </w:p>
        </w:tc>
        <w:tc>
          <w:tcPr>
            <w:tcW w:w="2110" w:type="dxa"/>
          </w:tcPr>
          <w:p w14:paraId="3ECFC657" w14:textId="1C14BC59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43F8CDC6" w14:textId="6E5FB68E" w:rsidR="00FD06E2" w:rsidRP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thông tin các chuyến bay được quản lí</w:t>
            </w:r>
          </w:p>
        </w:tc>
      </w:tr>
      <w:tr w:rsidR="0002612B" w14:paraId="6EAACE71" w14:textId="77777777">
        <w:tc>
          <w:tcPr>
            <w:tcW w:w="801" w:type="dxa"/>
          </w:tcPr>
          <w:p w14:paraId="3E44ED61" w14:textId="29BEA689" w:rsidR="0002612B" w:rsidRDefault="000261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755372A2" w14:textId="311A73D2" w:rsidR="0002612B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Lịch chuyến bay</w:t>
            </w:r>
          </w:p>
        </w:tc>
        <w:tc>
          <w:tcPr>
            <w:tcW w:w="2110" w:type="dxa"/>
          </w:tcPr>
          <w:p w14:paraId="1D61AD3C" w14:textId="5E709E03" w:rsidR="0002612B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473F9E5A" w14:textId="66D4445D" w:rsidR="0002612B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lịch trình dành cho các chuyến bay</w:t>
            </w:r>
          </w:p>
        </w:tc>
      </w:tr>
      <w:tr w:rsidR="00DB2FAD" w14:paraId="5CC8C59C" w14:textId="77777777">
        <w:tc>
          <w:tcPr>
            <w:tcW w:w="801" w:type="dxa"/>
          </w:tcPr>
          <w:p w14:paraId="58F71657" w14:textId="1D51EA4F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1A20E26C" w14:textId="1F533764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 bay trung gian</w:t>
            </w:r>
          </w:p>
        </w:tc>
        <w:tc>
          <w:tcPr>
            <w:tcW w:w="2110" w:type="dxa"/>
          </w:tcPr>
          <w:p w14:paraId="7A9B0267" w14:textId="7EC607D7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27B819F6" w14:textId="38E2462A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các sân bay trung gian cho các chuyến bay</w:t>
            </w:r>
          </w:p>
        </w:tc>
      </w:tr>
      <w:tr w:rsidR="00DB2FAD" w14:paraId="71EF2B10" w14:textId="77777777">
        <w:tc>
          <w:tcPr>
            <w:tcW w:w="801" w:type="dxa"/>
          </w:tcPr>
          <w:p w14:paraId="3671FBB6" w14:textId="7F540935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4DD23614" w14:textId="3ED7541E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Vé </w:t>
            </w:r>
          </w:p>
        </w:tc>
        <w:tc>
          <w:tcPr>
            <w:tcW w:w="2110" w:type="dxa"/>
          </w:tcPr>
          <w:p w14:paraId="1471899D" w14:textId="10343C7D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62B91889" w14:textId="14E74F9C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thông tin cơ bản của vé máy bay</w:t>
            </w:r>
          </w:p>
        </w:tc>
      </w:tr>
      <w:tr w:rsidR="00DB2FAD" w14:paraId="1EB1AEC4" w14:textId="77777777">
        <w:tc>
          <w:tcPr>
            <w:tcW w:w="801" w:type="dxa"/>
          </w:tcPr>
          <w:p w14:paraId="43DAE5B7" w14:textId="218A5D10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3FAB70E0" w14:textId="694A093E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đặt chỗ</w:t>
            </w:r>
          </w:p>
        </w:tc>
        <w:tc>
          <w:tcPr>
            <w:tcW w:w="2110" w:type="dxa"/>
          </w:tcPr>
          <w:p w14:paraId="2F162196" w14:textId="76DECA74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7F1333A8" w14:textId="1412E111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thể hiện ghi nhận đặt vé trước từ khách hàng</w:t>
            </w:r>
          </w:p>
        </w:tc>
      </w:tr>
      <w:tr w:rsidR="00DB2FAD" w14:paraId="1788CB57" w14:textId="77777777">
        <w:tc>
          <w:tcPr>
            <w:tcW w:w="801" w:type="dxa"/>
          </w:tcPr>
          <w:p w14:paraId="74D3D07F" w14:textId="75ED90FC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7CF28827" w14:textId="2E03D4C1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Vé Máy Bay</w:t>
            </w:r>
          </w:p>
        </w:tc>
        <w:tc>
          <w:tcPr>
            <w:tcW w:w="2110" w:type="dxa"/>
          </w:tcPr>
          <w:p w14:paraId="7F5E2F48" w14:textId="501DF2DB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5B48EBBE" w14:textId="1228D4B6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thể hiện đặt vé từ khách hàng</w:t>
            </w:r>
          </w:p>
        </w:tc>
      </w:tr>
      <w:tr w:rsidR="00DB2FAD" w14:paraId="439B3AE6" w14:textId="77777777">
        <w:tc>
          <w:tcPr>
            <w:tcW w:w="801" w:type="dxa"/>
          </w:tcPr>
          <w:p w14:paraId="09E6B079" w14:textId="352F615F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720CCFD8" w14:textId="48C537D2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  <w:tc>
          <w:tcPr>
            <w:tcW w:w="2110" w:type="dxa"/>
          </w:tcPr>
          <w:p w14:paraId="708E9304" w14:textId="7D393BCF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28AB02E8" w14:textId="5BD61761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chứa thông tin từ khách hàng khi họ đặt chỗ hoặc mua vé</w:t>
            </w:r>
          </w:p>
        </w:tc>
      </w:tr>
      <w:tr w:rsidR="00DB2FAD" w14:paraId="68476C5E" w14:textId="77777777">
        <w:tc>
          <w:tcPr>
            <w:tcW w:w="801" w:type="dxa"/>
          </w:tcPr>
          <w:p w14:paraId="6F31DBC0" w14:textId="171534C2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66C84AAF" w14:textId="32EE8FAE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Công ty</w:t>
            </w:r>
          </w:p>
        </w:tc>
        <w:tc>
          <w:tcPr>
            <w:tcW w:w="2110" w:type="dxa"/>
          </w:tcPr>
          <w:p w14:paraId="2CE6182E" w14:textId="71FA773B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123A792D" w14:textId="5617B01D" w:rsidR="00DB2FAD" w:rsidRDefault="00DB2FA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Đối tượng thể hiện các chức năng từ admin </w:t>
            </w:r>
          </w:p>
        </w:tc>
      </w:tr>
      <w:tr w:rsidR="002D55CE" w14:paraId="3206C428" w14:textId="77777777">
        <w:tc>
          <w:tcPr>
            <w:tcW w:w="801" w:type="dxa"/>
          </w:tcPr>
          <w:p w14:paraId="328A4DF6" w14:textId="48A0033B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7EDDAA35" w14:textId="661E156B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Cấu hình</w:t>
            </w:r>
          </w:p>
        </w:tc>
        <w:tc>
          <w:tcPr>
            <w:tcW w:w="2110" w:type="dxa"/>
          </w:tcPr>
          <w:p w14:paraId="18D7BD46" w14:textId="7360B5AE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Abstract</w:t>
            </w:r>
          </w:p>
        </w:tc>
        <w:tc>
          <w:tcPr>
            <w:tcW w:w="3847" w:type="dxa"/>
          </w:tcPr>
          <w:p w14:paraId="2784F063" w14:textId="2FFCE225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thể hiện các quy định cho các thuộc tính của các class trong hệ thống</w:t>
            </w:r>
          </w:p>
        </w:tc>
      </w:tr>
      <w:tr w:rsidR="008A22A9" w14:paraId="3A3EBE1B" w14:textId="77777777">
        <w:tc>
          <w:tcPr>
            <w:tcW w:w="801" w:type="dxa"/>
          </w:tcPr>
          <w:p w14:paraId="39EBFEE8" w14:textId="5EE678B7" w:rsidR="008A22A9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2D9EEC37" w14:textId="1D5C3517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Generalization</w:t>
            </w:r>
          </w:p>
        </w:tc>
        <w:tc>
          <w:tcPr>
            <w:tcW w:w="2110" w:type="dxa"/>
          </w:tcPr>
          <w:p w14:paraId="44D8BCF7" w14:textId="094EB4C2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49D63868" w14:textId="5185D12A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t>Đối tượng cụ thể sẽ kế thừa các thuộc tính và phương thức của đối tượng tổng quát</w:t>
            </w:r>
          </w:p>
        </w:tc>
      </w:tr>
      <w:tr w:rsidR="008A22A9" w14:paraId="6226CA3C" w14:textId="77777777">
        <w:tc>
          <w:tcPr>
            <w:tcW w:w="801" w:type="dxa"/>
          </w:tcPr>
          <w:p w14:paraId="163E2066" w14:textId="53EA1994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D55CE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686D969C" w14:textId="48100216" w:rsidR="008A22A9" w:rsidRDefault="0066091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 hệ Dependency</w:t>
            </w:r>
          </w:p>
        </w:tc>
        <w:tc>
          <w:tcPr>
            <w:tcW w:w="2110" w:type="dxa"/>
          </w:tcPr>
          <w:p w14:paraId="4F37C94B" w14:textId="77777777" w:rsidR="008A22A9" w:rsidRDefault="008A22A9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2A322E4B" w14:textId="65BECAB1" w:rsidR="008A22A9" w:rsidRPr="00660914" w:rsidRDefault="0066091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Đối tượng độc lập sử dụng các thuộc tính từ đối tượng bị phụ thuộc để thực hiện một số method</w:t>
            </w:r>
          </w:p>
        </w:tc>
      </w:tr>
      <w:tr w:rsidR="002D55CE" w14:paraId="33E70385" w14:textId="77777777">
        <w:tc>
          <w:tcPr>
            <w:tcW w:w="801" w:type="dxa"/>
          </w:tcPr>
          <w:p w14:paraId="4B99303B" w14:textId="5AE859DF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4EDC338E" w14:textId="05349918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t>Quan hệ Association</w:t>
            </w:r>
          </w:p>
        </w:tc>
        <w:tc>
          <w:tcPr>
            <w:tcW w:w="2110" w:type="dxa"/>
          </w:tcPr>
          <w:p w14:paraId="70B2AC8B" w14:textId="77777777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11924829" w14:textId="469760D4" w:rsidR="002D55CE" w:rsidRDefault="002D55CE" w:rsidP="00FD06E2">
            <w:pPr>
              <w:pStyle w:val="BodyText"/>
              <w:spacing w:after="0"/>
              <w:rPr>
                <w:lang w:val="en-US"/>
              </w:rPr>
            </w:pPr>
            <w:r>
              <w:t>Giữa hai lớp có mối quan hệ mật thiết với nhau.</w:t>
            </w:r>
          </w:p>
        </w:tc>
      </w:tr>
    </w:tbl>
    <w:p w14:paraId="766EC520" w14:textId="6938C06C" w:rsidR="00FD06E2" w:rsidRDefault="00FD06E2" w:rsidP="002B6E71">
      <w:pPr>
        <w:pStyle w:val="Heading2"/>
      </w:pPr>
      <w:bookmarkStart w:id="4" w:name="_Toc73798701"/>
      <w:r>
        <w:lastRenderedPageBreak/>
        <w:t>Mô tả chi tiết từng lớp đối tượng</w:t>
      </w:r>
      <w:bookmarkEnd w:id="4"/>
    </w:p>
    <w:p w14:paraId="0A2A5101" w14:textId="77777777" w:rsidR="00A47EAA" w:rsidRPr="00A47EAA" w:rsidRDefault="00A47EAA" w:rsidP="00A47EAA">
      <w:pPr>
        <w:pStyle w:val="ListParagraph"/>
        <w:numPr>
          <w:ilvl w:val="0"/>
          <w:numId w:val="42"/>
        </w:numPr>
        <w:rPr>
          <w:vanish/>
          <w:lang w:val="en-US"/>
        </w:rPr>
      </w:pPr>
    </w:p>
    <w:p w14:paraId="00D203BC" w14:textId="77777777" w:rsidR="00A47EAA" w:rsidRPr="00A47EAA" w:rsidRDefault="00A47EAA" w:rsidP="00A47EAA">
      <w:pPr>
        <w:pStyle w:val="ListParagraph"/>
        <w:numPr>
          <w:ilvl w:val="1"/>
          <w:numId w:val="42"/>
        </w:numPr>
        <w:rPr>
          <w:vanish/>
          <w:lang w:val="en-US"/>
        </w:rPr>
      </w:pPr>
    </w:p>
    <w:p w14:paraId="7A2A253A" w14:textId="77777777" w:rsidR="00A47EAA" w:rsidRPr="00A47EAA" w:rsidRDefault="00A47EAA" w:rsidP="00A47EAA">
      <w:pPr>
        <w:pStyle w:val="ListParagraph"/>
        <w:numPr>
          <w:ilvl w:val="1"/>
          <w:numId w:val="42"/>
        </w:numPr>
        <w:rPr>
          <w:vanish/>
          <w:lang w:val="en-US"/>
        </w:rPr>
      </w:pPr>
    </w:p>
    <w:p w14:paraId="4BF32CBB" w14:textId="77777777" w:rsidR="00A47EAA" w:rsidRPr="00A47EAA" w:rsidRDefault="00A47EAA" w:rsidP="00A47EAA">
      <w:pPr>
        <w:pStyle w:val="ListParagraph"/>
        <w:numPr>
          <w:ilvl w:val="1"/>
          <w:numId w:val="42"/>
        </w:numPr>
        <w:rPr>
          <w:vanish/>
          <w:lang w:val="en-US"/>
        </w:rPr>
      </w:pPr>
    </w:p>
    <w:p w14:paraId="413AE6D2" w14:textId="78144073" w:rsidR="002B6E71" w:rsidRPr="00A47EAA" w:rsidRDefault="00A47EAA" w:rsidP="00A47EAA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Chuyến bay</w:t>
      </w:r>
    </w:p>
    <w:p w14:paraId="405BA626" w14:textId="0ADF7670" w:rsidR="002B6E71" w:rsidRPr="002B6E71" w:rsidRDefault="002B6E71" w:rsidP="002B6E71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410"/>
        <w:gridCol w:w="1123"/>
        <w:gridCol w:w="1308"/>
        <w:gridCol w:w="3977"/>
      </w:tblGrid>
      <w:tr w:rsidR="00363B6E" w14:paraId="03C09E49" w14:textId="77777777" w:rsidTr="003F784F">
        <w:tc>
          <w:tcPr>
            <w:tcW w:w="758" w:type="dxa"/>
          </w:tcPr>
          <w:p w14:paraId="128D54D0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410" w:type="dxa"/>
          </w:tcPr>
          <w:p w14:paraId="52FB7086" w14:textId="22C3E736" w:rsidR="00363B6E" w:rsidRPr="003F784F" w:rsidRDefault="00363B6E" w:rsidP="00FD06E2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 w:rsidR="003F784F"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122" w:type="dxa"/>
          </w:tcPr>
          <w:p w14:paraId="1318B107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354C260C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455C5F4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08CBFD32" w14:textId="77777777" w:rsidTr="003F784F">
        <w:tc>
          <w:tcPr>
            <w:tcW w:w="758" w:type="dxa"/>
          </w:tcPr>
          <w:p w14:paraId="0F85086D" w14:textId="7A1A2EA8" w:rsidR="00363B6E" w:rsidRPr="008A22A9" w:rsidRDefault="008A22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7DA0F005" w14:textId="31F8A238" w:rsidR="00363B6E" w:rsidRP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  <w:tc>
          <w:tcPr>
            <w:tcW w:w="1122" w:type="dxa"/>
          </w:tcPr>
          <w:p w14:paraId="2224F963" w14:textId="10559A86" w:rsidR="00363B6E" w:rsidRPr="00363B6E" w:rsidRDefault="00673CC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308" w:type="dxa"/>
          </w:tcPr>
          <w:p w14:paraId="7F801152" w14:textId="77777777"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F256621" w14:textId="4A3A76AE" w:rsidR="00363B6E" w:rsidRP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A47EAA" w14:paraId="5F7CA2E2" w14:textId="77777777" w:rsidTr="003F784F">
        <w:tc>
          <w:tcPr>
            <w:tcW w:w="758" w:type="dxa"/>
          </w:tcPr>
          <w:p w14:paraId="4B181287" w14:textId="4B81A280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14:paraId="758BAC71" w14:textId="253C63AE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bay đến</w:t>
            </w:r>
          </w:p>
        </w:tc>
        <w:tc>
          <w:tcPr>
            <w:tcW w:w="1122" w:type="dxa"/>
          </w:tcPr>
          <w:p w14:paraId="0A635E5E" w14:textId="123321E6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2128049B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17457A97" w14:textId="00E72AB1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sân bay mà máy bay sẽ bay tới</w:t>
            </w:r>
          </w:p>
        </w:tc>
      </w:tr>
      <w:tr w:rsidR="00A47EAA" w14:paraId="058981C3" w14:textId="77777777" w:rsidTr="003F784F">
        <w:tc>
          <w:tcPr>
            <w:tcW w:w="758" w:type="dxa"/>
          </w:tcPr>
          <w:p w14:paraId="0E8BD0E6" w14:textId="0743DB4D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14:paraId="24D9C273" w14:textId="5D3441F4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Sân bay đi</w:t>
            </w:r>
          </w:p>
        </w:tc>
        <w:tc>
          <w:tcPr>
            <w:tcW w:w="1122" w:type="dxa"/>
          </w:tcPr>
          <w:p w14:paraId="510586C6" w14:textId="393E3D63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5C104154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6A726D4" w14:textId="3EF6185F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sân bay mà máy bay xuất phát</w:t>
            </w:r>
          </w:p>
        </w:tc>
      </w:tr>
      <w:tr w:rsidR="00A47EAA" w14:paraId="06A00C60" w14:textId="77777777" w:rsidTr="003F784F">
        <w:tc>
          <w:tcPr>
            <w:tcW w:w="758" w:type="dxa"/>
          </w:tcPr>
          <w:p w14:paraId="6172A60E" w14:textId="45077C3E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06594846" w14:textId="4C7C9AE4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thường</w:t>
            </w:r>
          </w:p>
        </w:tc>
        <w:tc>
          <w:tcPr>
            <w:tcW w:w="1122" w:type="dxa"/>
          </w:tcPr>
          <w:p w14:paraId="2A365490" w14:textId="7F72FC28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0156D575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B47A55E" w14:textId="67F186BE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phổ thông của máy bay</w:t>
            </w:r>
          </w:p>
        </w:tc>
      </w:tr>
      <w:tr w:rsidR="00A47EAA" w14:paraId="4E312F35" w14:textId="77777777" w:rsidTr="003F784F">
        <w:tc>
          <w:tcPr>
            <w:tcW w:w="758" w:type="dxa"/>
          </w:tcPr>
          <w:p w14:paraId="7717D180" w14:textId="4FECE1D7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</w:tcPr>
          <w:p w14:paraId="67CD20A5" w14:textId="7DDCAAF9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vip</w:t>
            </w:r>
          </w:p>
        </w:tc>
        <w:tc>
          <w:tcPr>
            <w:tcW w:w="1122" w:type="dxa"/>
          </w:tcPr>
          <w:p w14:paraId="436A519A" w14:textId="1B3204D4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60C95DDB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8227D64" w14:textId="5E1ABAF9" w:rsidR="00A47EAA" w:rsidRP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thương gia của máy bay</w:t>
            </w:r>
          </w:p>
        </w:tc>
      </w:tr>
      <w:tr w:rsidR="00A47EAA" w14:paraId="358E4F49" w14:textId="77777777" w:rsidTr="003F784F">
        <w:tc>
          <w:tcPr>
            <w:tcW w:w="758" w:type="dxa"/>
          </w:tcPr>
          <w:p w14:paraId="313ADA28" w14:textId="2F84799D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14:paraId="39CFF29E" w14:textId="19CAA3DD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TongSoGhe()</w:t>
            </w:r>
          </w:p>
        </w:tc>
        <w:tc>
          <w:tcPr>
            <w:tcW w:w="1122" w:type="dxa"/>
          </w:tcPr>
          <w:p w14:paraId="799B792D" w14:textId="6F874C48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C84B51F" w14:textId="77777777" w:rsidR="00A47EAA" w:rsidRDefault="00A47EAA" w:rsidP="00FD06E2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A25572D" w14:textId="703AF9C1" w:rsidR="00A47EAA" w:rsidRDefault="00A47EA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tổng số lượng ghế để so s</w:t>
            </w:r>
            <w:r w:rsidR="00FD2CD8">
              <w:rPr>
                <w:lang w:val="en-US"/>
              </w:rPr>
              <w:t>ánh</w:t>
            </w:r>
          </w:p>
        </w:tc>
      </w:tr>
    </w:tbl>
    <w:p w14:paraId="37E9E9E5" w14:textId="5928BFC4" w:rsidR="003F784F" w:rsidRPr="00A47EAA" w:rsidRDefault="003F784F" w:rsidP="003F784F">
      <w:pPr>
        <w:pStyle w:val="ListParagraph"/>
        <w:numPr>
          <w:ilvl w:val="2"/>
          <w:numId w:val="42"/>
        </w:numPr>
        <w:rPr>
          <w:lang w:val="en-US"/>
        </w:rPr>
      </w:pPr>
      <w:bookmarkStart w:id="5" w:name="_Toc167699050"/>
      <w:bookmarkEnd w:id="5"/>
      <w:r>
        <w:rPr>
          <w:lang w:val="en-US"/>
        </w:rPr>
        <w:t>Lịch chuyến bay</w:t>
      </w:r>
    </w:p>
    <w:p w14:paraId="7D5624D7" w14:textId="77777777" w:rsidR="003F784F" w:rsidRPr="002B6E71" w:rsidRDefault="003F784F" w:rsidP="003F784F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7"/>
        <w:gridCol w:w="1961"/>
        <w:gridCol w:w="1123"/>
        <w:gridCol w:w="2038"/>
        <w:gridCol w:w="3707"/>
      </w:tblGrid>
      <w:tr w:rsidR="003F784F" w14:paraId="2A74D157" w14:textId="77777777" w:rsidTr="000D5FA5">
        <w:tc>
          <w:tcPr>
            <w:tcW w:w="753" w:type="dxa"/>
          </w:tcPr>
          <w:p w14:paraId="6CD04C9B" w14:textId="77777777" w:rsidR="003F784F" w:rsidRPr="00F44EE4" w:rsidRDefault="003F784F" w:rsidP="00225123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5" w:type="dxa"/>
          </w:tcPr>
          <w:p w14:paraId="0E17C3EF" w14:textId="64C42BDF" w:rsidR="003F784F" w:rsidRPr="00A47EAA" w:rsidRDefault="00822FA3" w:rsidP="00225123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900" w:type="dxa"/>
          </w:tcPr>
          <w:p w14:paraId="40C45169" w14:textId="77777777" w:rsidR="003F784F" w:rsidRPr="00363B6E" w:rsidRDefault="003F784F" w:rsidP="0022512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110" w:type="dxa"/>
          </w:tcPr>
          <w:p w14:paraId="4673FBB7" w14:textId="77777777" w:rsidR="003F784F" w:rsidRPr="00F44EE4" w:rsidRDefault="003F784F" w:rsidP="00225123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848" w:type="dxa"/>
          </w:tcPr>
          <w:p w14:paraId="6A8C7BC3" w14:textId="77777777" w:rsidR="003F784F" w:rsidRPr="00F44EE4" w:rsidRDefault="003F784F" w:rsidP="00225123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784F" w14:paraId="71EE3284" w14:textId="77777777" w:rsidTr="000D5FA5">
        <w:tc>
          <w:tcPr>
            <w:tcW w:w="753" w:type="dxa"/>
          </w:tcPr>
          <w:p w14:paraId="5E8FC6DA" w14:textId="77777777" w:rsidR="003F784F" w:rsidRPr="008A22A9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5" w:type="dxa"/>
          </w:tcPr>
          <w:p w14:paraId="4CCC87A4" w14:textId="77777777" w:rsidR="003F784F" w:rsidRPr="00A47EAA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  <w:tc>
          <w:tcPr>
            <w:tcW w:w="900" w:type="dxa"/>
          </w:tcPr>
          <w:p w14:paraId="5D7C6E60" w14:textId="5287490E" w:rsidR="003F784F" w:rsidRPr="00363B6E" w:rsidRDefault="00673CC4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110" w:type="dxa"/>
          </w:tcPr>
          <w:p w14:paraId="09A343E0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576FAA89" w14:textId="77777777" w:rsidR="003F784F" w:rsidRPr="00A47EAA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3F784F" w14:paraId="4CD178BC" w14:textId="77777777" w:rsidTr="000D5FA5">
        <w:tc>
          <w:tcPr>
            <w:tcW w:w="753" w:type="dxa"/>
          </w:tcPr>
          <w:p w14:paraId="5A14EF9B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5" w:type="dxa"/>
          </w:tcPr>
          <w:p w14:paraId="7038FEAC" w14:textId="31804408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Khởi hành</w:t>
            </w:r>
          </w:p>
        </w:tc>
        <w:tc>
          <w:tcPr>
            <w:tcW w:w="900" w:type="dxa"/>
          </w:tcPr>
          <w:p w14:paraId="558F05DE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6AE0F960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53CBCF03" w14:textId="7BA949A2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chuyến bay khởi hành</w:t>
            </w:r>
          </w:p>
        </w:tc>
      </w:tr>
      <w:tr w:rsidR="003F784F" w14:paraId="5B17D7A9" w14:textId="77777777" w:rsidTr="000D5FA5">
        <w:tc>
          <w:tcPr>
            <w:tcW w:w="753" w:type="dxa"/>
          </w:tcPr>
          <w:p w14:paraId="1B11AB8D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5" w:type="dxa"/>
          </w:tcPr>
          <w:p w14:paraId="0FEEFF3E" w14:textId="2E029902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900" w:type="dxa"/>
          </w:tcPr>
          <w:p w14:paraId="5EC297C8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6A45BE94" w14:textId="692B086B" w:rsidR="003F784F" w:rsidRPr="000D5FA5" w:rsidRDefault="000D5FA5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(2) của class Cấu hình</w:t>
            </w:r>
          </w:p>
        </w:tc>
        <w:tc>
          <w:tcPr>
            <w:tcW w:w="3848" w:type="dxa"/>
          </w:tcPr>
          <w:p w14:paraId="10AD1553" w14:textId="1889638C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chuyến bay thực hiện bay</w:t>
            </w:r>
          </w:p>
        </w:tc>
      </w:tr>
      <w:tr w:rsidR="003F784F" w14:paraId="7323B333" w14:textId="77777777" w:rsidTr="000D5FA5">
        <w:tc>
          <w:tcPr>
            <w:tcW w:w="753" w:type="dxa"/>
          </w:tcPr>
          <w:p w14:paraId="3CB94550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5" w:type="dxa"/>
          </w:tcPr>
          <w:p w14:paraId="2AA4DC84" w14:textId="51F29D99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ghế thường đặt</w:t>
            </w:r>
          </w:p>
        </w:tc>
        <w:tc>
          <w:tcPr>
            <w:tcW w:w="900" w:type="dxa"/>
          </w:tcPr>
          <w:p w14:paraId="11AC6E40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1F0E4CDE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02A79C4C" w14:textId="6BB6A151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phổ thông</w:t>
            </w:r>
            <w:r w:rsidR="00DB6E17">
              <w:rPr>
                <w:lang w:val="en-US"/>
              </w:rPr>
              <w:t xml:space="preserve"> đã đặt</w:t>
            </w:r>
            <w:r>
              <w:rPr>
                <w:lang w:val="en-US"/>
              </w:rPr>
              <w:t xml:space="preserve"> của máy bay</w:t>
            </w:r>
          </w:p>
        </w:tc>
      </w:tr>
      <w:tr w:rsidR="003F784F" w14:paraId="6794F24C" w14:textId="77777777" w:rsidTr="000D5FA5">
        <w:tc>
          <w:tcPr>
            <w:tcW w:w="753" w:type="dxa"/>
          </w:tcPr>
          <w:p w14:paraId="3B9E9016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5" w:type="dxa"/>
          </w:tcPr>
          <w:p w14:paraId="4D0A5D67" w14:textId="63A0906E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B6E17">
              <w:rPr>
                <w:lang w:val="en-US"/>
              </w:rPr>
              <w:t>ố ghế vip đặt</w:t>
            </w:r>
          </w:p>
        </w:tc>
        <w:tc>
          <w:tcPr>
            <w:tcW w:w="900" w:type="dxa"/>
          </w:tcPr>
          <w:p w14:paraId="21AE2837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110" w:type="dxa"/>
          </w:tcPr>
          <w:p w14:paraId="314979C2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6AD0CEA8" w14:textId="3F44288D" w:rsidR="003F784F" w:rsidRPr="00A47EAA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ghế thương gia</w:t>
            </w:r>
            <w:r w:rsidR="00DB6E17">
              <w:rPr>
                <w:lang w:val="en-US"/>
              </w:rPr>
              <w:t xml:space="preserve"> đã đặt</w:t>
            </w:r>
            <w:r>
              <w:rPr>
                <w:lang w:val="en-US"/>
              </w:rPr>
              <w:t xml:space="preserve"> của máy bay</w:t>
            </w:r>
          </w:p>
        </w:tc>
      </w:tr>
      <w:tr w:rsidR="003F784F" w14:paraId="7A41B92D" w14:textId="77777777" w:rsidTr="000D5FA5">
        <w:tc>
          <w:tcPr>
            <w:tcW w:w="753" w:type="dxa"/>
          </w:tcPr>
          <w:p w14:paraId="582043C5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5" w:type="dxa"/>
          </w:tcPr>
          <w:p w14:paraId="68D4C790" w14:textId="14F16B7C" w:rsidR="003F784F" w:rsidRDefault="00DB6E17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TongSoGheDat()</w:t>
            </w:r>
          </w:p>
        </w:tc>
        <w:tc>
          <w:tcPr>
            <w:tcW w:w="900" w:type="dxa"/>
          </w:tcPr>
          <w:p w14:paraId="45F8C7D6" w14:textId="77777777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110" w:type="dxa"/>
          </w:tcPr>
          <w:p w14:paraId="7417457D" w14:textId="77777777" w:rsidR="003F784F" w:rsidRDefault="003F784F" w:rsidP="00225123">
            <w:pPr>
              <w:pStyle w:val="BodyText"/>
              <w:spacing w:after="0"/>
            </w:pPr>
          </w:p>
        </w:tc>
        <w:tc>
          <w:tcPr>
            <w:tcW w:w="3848" w:type="dxa"/>
          </w:tcPr>
          <w:p w14:paraId="3BD1CA11" w14:textId="13DA2F64" w:rsidR="003F784F" w:rsidRDefault="003F784F" w:rsidP="0022512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tổng số lượng ghế</w:t>
            </w:r>
            <w:r w:rsidR="00DB6E17">
              <w:rPr>
                <w:lang w:val="en-US"/>
              </w:rPr>
              <w:t xml:space="preserve"> đã đặt</w:t>
            </w:r>
            <w:r>
              <w:rPr>
                <w:lang w:val="en-US"/>
              </w:rPr>
              <w:t xml:space="preserve"> để so sánh</w:t>
            </w:r>
          </w:p>
        </w:tc>
      </w:tr>
    </w:tbl>
    <w:p w14:paraId="4A422BEF" w14:textId="32BE1601" w:rsidR="006B59A2" w:rsidRPr="00A47EAA" w:rsidRDefault="006B59A2" w:rsidP="00822FA3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Sân bay trung gian</w:t>
      </w:r>
    </w:p>
    <w:p w14:paraId="2BF31B92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5"/>
        <w:gridCol w:w="1776"/>
        <w:gridCol w:w="1123"/>
        <w:gridCol w:w="2252"/>
        <w:gridCol w:w="3680"/>
      </w:tblGrid>
      <w:tr w:rsidR="006B59A2" w14:paraId="3FC0D047" w14:textId="77777777" w:rsidTr="000D5FA5">
        <w:tc>
          <w:tcPr>
            <w:tcW w:w="758" w:type="dxa"/>
          </w:tcPr>
          <w:p w14:paraId="28758C34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870" w:type="dxa"/>
          </w:tcPr>
          <w:p w14:paraId="40906A67" w14:textId="64793E95" w:rsidR="006B59A2" w:rsidRPr="00A47EAA" w:rsidRDefault="00822FA3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540" w:type="dxa"/>
          </w:tcPr>
          <w:p w14:paraId="7F4EBE24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430" w:type="dxa"/>
          </w:tcPr>
          <w:p w14:paraId="0AE16B49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04DD7AE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476BA9A1" w14:textId="77777777" w:rsidTr="000D5FA5">
        <w:tc>
          <w:tcPr>
            <w:tcW w:w="758" w:type="dxa"/>
          </w:tcPr>
          <w:p w14:paraId="6302FDE5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04D32CB0" w14:textId="6EFB6E54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sân bay</w:t>
            </w:r>
          </w:p>
        </w:tc>
        <w:tc>
          <w:tcPr>
            <w:tcW w:w="540" w:type="dxa"/>
          </w:tcPr>
          <w:p w14:paraId="3465FE08" w14:textId="4DCF77F0" w:rsidR="006B59A2" w:rsidRPr="00363B6E" w:rsidRDefault="00673CC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430" w:type="dxa"/>
          </w:tcPr>
          <w:p w14:paraId="47CF452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759DF277" w14:textId="14B1F9A0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sân bay</w:t>
            </w:r>
          </w:p>
        </w:tc>
      </w:tr>
      <w:tr w:rsidR="006B59A2" w14:paraId="30F77D24" w14:textId="77777777" w:rsidTr="000D5FA5">
        <w:tc>
          <w:tcPr>
            <w:tcW w:w="758" w:type="dxa"/>
          </w:tcPr>
          <w:p w14:paraId="08575CA2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1A896FD9" w14:textId="1E74B78D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</w:t>
            </w:r>
          </w:p>
        </w:tc>
        <w:tc>
          <w:tcPr>
            <w:tcW w:w="540" w:type="dxa"/>
          </w:tcPr>
          <w:p w14:paraId="259485C4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30" w:type="dxa"/>
          </w:tcPr>
          <w:p w14:paraId="4DDC70F1" w14:textId="658F4679" w:rsidR="006B59A2" w:rsidRPr="000D5FA5" w:rsidRDefault="000D5FA5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(4) và (5) của class Cấu hình</w:t>
            </w:r>
          </w:p>
        </w:tc>
        <w:tc>
          <w:tcPr>
            <w:tcW w:w="3978" w:type="dxa"/>
          </w:tcPr>
          <w:p w14:paraId="1CE5A4FF" w14:textId="028DA943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 tại sân bay trung gian của chuyến bay</w:t>
            </w:r>
          </w:p>
        </w:tc>
      </w:tr>
      <w:tr w:rsidR="006B59A2" w14:paraId="6B792711" w14:textId="77777777" w:rsidTr="000D5FA5">
        <w:tc>
          <w:tcPr>
            <w:tcW w:w="758" w:type="dxa"/>
          </w:tcPr>
          <w:p w14:paraId="218891E4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0F519A11" w14:textId="21733FC4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540" w:type="dxa"/>
          </w:tcPr>
          <w:p w14:paraId="48904788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430" w:type="dxa"/>
          </w:tcPr>
          <w:p w14:paraId="6214FF93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5A9D9C11" w14:textId="29A8CC4D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 cho sân bay trung gian</w:t>
            </w:r>
          </w:p>
        </w:tc>
      </w:tr>
    </w:tbl>
    <w:p w14:paraId="14D65A2D" w14:textId="405A0F1D" w:rsidR="00822FA3" w:rsidRDefault="00822FA3" w:rsidP="00822FA3">
      <w:pPr>
        <w:rPr>
          <w:lang w:val="en-US"/>
        </w:rPr>
      </w:pPr>
    </w:p>
    <w:p w14:paraId="5A02AB84" w14:textId="337ADAF1" w:rsidR="00822FA3" w:rsidRDefault="00822FA3" w:rsidP="00822FA3">
      <w:pPr>
        <w:rPr>
          <w:lang w:val="en-US"/>
        </w:rPr>
      </w:pPr>
    </w:p>
    <w:p w14:paraId="575FF0A5" w14:textId="169FDAA3" w:rsidR="00822FA3" w:rsidRDefault="00822FA3" w:rsidP="00822FA3">
      <w:pPr>
        <w:rPr>
          <w:lang w:val="en-US"/>
        </w:rPr>
      </w:pPr>
    </w:p>
    <w:p w14:paraId="0D9359E3" w14:textId="68EC158E" w:rsidR="00822FA3" w:rsidRDefault="00822FA3" w:rsidP="00822FA3">
      <w:pPr>
        <w:rPr>
          <w:lang w:val="en-US"/>
        </w:rPr>
      </w:pPr>
    </w:p>
    <w:p w14:paraId="4403DC5A" w14:textId="77777777" w:rsidR="00822FA3" w:rsidRPr="00822FA3" w:rsidRDefault="00822FA3" w:rsidP="00822FA3">
      <w:pPr>
        <w:rPr>
          <w:lang w:val="en-US"/>
        </w:rPr>
      </w:pPr>
    </w:p>
    <w:p w14:paraId="415EE208" w14:textId="1DA8B757" w:rsidR="006B59A2" w:rsidRPr="00A47EAA" w:rsidRDefault="00822FA3" w:rsidP="00822FA3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Vé</w:t>
      </w:r>
    </w:p>
    <w:p w14:paraId="3B6F5048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1"/>
        <w:gridCol w:w="1850"/>
        <w:gridCol w:w="1123"/>
        <w:gridCol w:w="2052"/>
        <w:gridCol w:w="3800"/>
      </w:tblGrid>
      <w:tr w:rsidR="006B59A2" w14:paraId="26348643" w14:textId="77777777" w:rsidTr="00730909">
        <w:tc>
          <w:tcPr>
            <w:tcW w:w="754" w:type="dxa"/>
          </w:tcPr>
          <w:p w14:paraId="3867ABC1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874" w:type="dxa"/>
          </w:tcPr>
          <w:p w14:paraId="7C34DD88" w14:textId="16D02C10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990" w:type="dxa"/>
          </w:tcPr>
          <w:p w14:paraId="1323A31E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2087" w:type="dxa"/>
          </w:tcPr>
          <w:p w14:paraId="5935815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871" w:type="dxa"/>
          </w:tcPr>
          <w:p w14:paraId="74B03029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18708C03" w14:textId="77777777" w:rsidTr="00730909">
        <w:tc>
          <w:tcPr>
            <w:tcW w:w="754" w:type="dxa"/>
          </w:tcPr>
          <w:p w14:paraId="480F8B6F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4" w:type="dxa"/>
          </w:tcPr>
          <w:p w14:paraId="17650C06" w14:textId="77777777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chuyến bay</w:t>
            </w:r>
          </w:p>
        </w:tc>
        <w:tc>
          <w:tcPr>
            <w:tcW w:w="990" w:type="dxa"/>
          </w:tcPr>
          <w:p w14:paraId="1A8B0ED5" w14:textId="48A5E229" w:rsidR="006B59A2" w:rsidRPr="00363B6E" w:rsidRDefault="00673CC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087" w:type="dxa"/>
          </w:tcPr>
          <w:p w14:paraId="63C4D43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871" w:type="dxa"/>
          </w:tcPr>
          <w:p w14:paraId="110F710C" w14:textId="77777777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để phân biệt giữa các chuyến bay</w:t>
            </w:r>
          </w:p>
        </w:tc>
      </w:tr>
      <w:tr w:rsidR="006B59A2" w14:paraId="6A886771" w14:textId="77777777" w:rsidTr="00730909">
        <w:tc>
          <w:tcPr>
            <w:tcW w:w="754" w:type="dxa"/>
          </w:tcPr>
          <w:p w14:paraId="30B820D6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4" w:type="dxa"/>
          </w:tcPr>
          <w:p w14:paraId="22D0921A" w14:textId="0F991E51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Hạng vé</w:t>
            </w:r>
          </w:p>
        </w:tc>
        <w:tc>
          <w:tcPr>
            <w:tcW w:w="990" w:type="dxa"/>
          </w:tcPr>
          <w:p w14:paraId="3681B98D" w14:textId="62E73573" w:rsidR="006B59A2" w:rsidRDefault="00673CC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087" w:type="dxa"/>
          </w:tcPr>
          <w:p w14:paraId="29B8225A" w14:textId="33CF9475" w:rsidR="006B59A2" w:rsidRPr="00730909" w:rsidRDefault="00730909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(6) của class Cấu hình</w:t>
            </w:r>
          </w:p>
        </w:tc>
        <w:tc>
          <w:tcPr>
            <w:tcW w:w="3871" w:type="dxa"/>
          </w:tcPr>
          <w:p w14:paraId="180A9F27" w14:textId="7FC4EEC9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loại vé của chuyến bay</w:t>
            </w:r>
          </w:p>
        </w:tc>
      </w:tr>
      <w:tr w:rsidR="006B59A2" w14:paraId="4E96397C" w14:textId="77777777" w:rsidTr="00730909">
        <w:tc>
          <w:tcPr>
            <w:tcW w:w="754" w:type="dxa"/>
          </w:tcPr>
          <w:p w14:paraId="0DF556CF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4" w:type="dxa"/>
          </w:tcPr>
          <w:p w14:paraId="1810073D" w14:textId="627D1CC4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</w:t>
            </w:r>
          </w:p>
        </w:tc>
        <w:tc>
          <w:tcPr>
            <w:tcW w:w="990" w:type="dxa"/>
          </w:tcPr>
          <w:p w14:paraId="39F25FF0" w14:textId="540FD815" w:rsidR="006B59A2" w:rsidRDefault="00673CC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087" w:type="dxa"/>
          </w:tcPr>
          <w:p w14:paraId="22575D8B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871" w:type="dxa"/>
          </w:tcPr>
          <w:p w14:paraId="0CAC71CB" w14:textId="227DC73C" w:rsidR="006B59A2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tiền của vé máy bay</w:t>
            </w:r>
          </w:p>
        </w:tc>
      </w:tr>
    </w:tbl>
    <w:p w14:paraId="341A7331" w14:textId="15F36294" w:rsidR="006B59A2" w:rsidRPr="00A47EAA" w:rsidRDefault="00822FA3" w:rsidP="001710F1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 xml:space="preserve">Phiếu đặt chỗ: Kế thừa từ </w:t>
      </w:r>
      <w:r w:rsidRPr="00822FA3">
        <w:rPr>
          <w:b/>
          <w:bCs/>
          <w:lang w:val="en-US"/>
        </w:rPr>
        <w:t>vé</w:t>
      </w:r>
      <w:r>
        <w:rPr>
          <w:lang w:val="en-US"/>
        </w:rPr>
        <w:t xml:space="preserve"> và </w:t>
      </w:r>
      <w:r w:rsidRPr="00822FA3">
        <w:rPr>
          <w:b/>
          <w:bCs/>
          <w:lang w:val="en-US"/>
        </w:rPr>
        <w:t>sử dụng tất cả thuộc tính từ vé</w:t>
      </w:r>
    </w:p>
    <w:p w14:paraId="29182D8D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7"/>
        <w:gridCol w:w="2323"/>
        <w:gridCol w:w="1212"/>
        <w:gridCol w:w="1308"/>
        <w:gridCol w:w="3976"/>
      </w:tblGrid>
      <w:tr w:rsidR="006B59A2" w14:paraId="3089EB87" w14:textId="77777777" w:rsidTr="00FD2CD8">
        <w:tc>
          <w:tcPr>
            <w:tcW w:w="757" w:type="dxa"/>
          </w:tcPr>
          <w:p w14:paraId="1F983F89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323" w:type="dxa"/>
          </w:tcPr>
          <w:p w14:paraId="2ECA1EEC" w14:textId="335FD140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212" w:type="dxa"/>
          </w:tcPr>
          <w:p w14:paraId="1B110766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7755885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6" w:type="dxa"/>
          </w:tcPr>
          <w:p w14:paraId="275CDCA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428D40D5" w14:textId="77777777" w:rsidTr="00FD2CD8">
        <w:tc>
          <w:tcPr>
            <w:tcW w:w="757" w:type="dxa"/>
          </w:tcPr>
          <w:p w14:paraId="361D735C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3" w:type="dxa"/>
          </w:tcPr>
          <w:p w14:paraId="22DF57AE" w14:textId="139C3DFB" w:rsidR="006B59A2" w:rsidRPr="00A47EAA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hạn</w:t>
            </w:r>
          </w:p>
        </w:tc>
        <w:tc>
          <w:tcPr>
            <w:tcW w:w="1212" w:type="dxa"/>
          </w:tcPr>
          <w:p w14:paraId="6D337E15" w14:textId="2C37F6AE" w:rsidR="006B59A2" w:rsidRPr="00363B6E" w:rsidRDefault="00673CC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308" w:type="dxa"/>
          </w:tcPr>
          <w:p w14:paraId="6B78DD98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6" w:type="dxa"/>
          </w:tcPr>
          <w:p w14:paraId="16D9F4B3" w14:textId="09FBC6B8" w:rsidR="006B59A2" w:rsidRPr="00A47EAA" w:rsidRDefault="00FD2CD8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kết thúc ghi nhận vé</w:t>
            </w:r>
          </w:p>
        </w:tc>
      </w:tr>
    </w:tbl>
    <w:p w14:paraId="3FCA14F1" w14:textId="71E6F85E" w:rsidR="006B59A2" w:rsidRPr="00A47EAA" w:rsidRDefault="00822FA3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 xml:space="preserve">Vé máy bay: Kế thừa từ vé và </w:t>
      </w:r>
      <w:r w:rsidRPr="00822FA3">
        <w:rPr>
          <w:b/>
          <w:bCs/>
          <w:lang w:val="en-US"/>
        </w:rPr>
        <w:t>sử dụng tất cả thuộc tính từ vé</w:t>
      </w:r>
    </w:p>
    <w:p w14:paraId="60C9311B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320"/>
        <w:gridCol w:w="1212"/>
        <w:gridCol w:w="1308"/>
        <w:gridCol w:w="3978"/>
      </w:tblGrid>
      <w:tr w:rsidR="006B59A2" w14:paraId="717C2092" w14:textId="77777777" w:rsidTr="0062555E">
        <w:tc>
          <w:tcPr>
            <w:tcW w:w="758" w:type="dxa"/>
          </w:tcPr>
          <w:p w14:paraId="216DBA11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320" w:type="dxa"/>
          </w:tcPr>
          <w:p w14:paraId="0987EF2D" w14:textId="5506A2DC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212" w:type="dxa"/>
          </w:tcPr>
          <w:p w14:paraId="3EEF5263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7E386CE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55B73BC0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65F3F8CC" w14:textId="77777777" w:rsidTr="0062555E">
        <w:tc>
          <w:tcPr>
            <w:tcW w:w="758" w:type="dxa"/>
          </w:tcPr>
          <w:p w14:paraId="41FA697D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0" w:type="dxa"/>
          </w:tcPr>
          <w:p w14:paraId="3EADC258" w14:textId="57066B18" w:rsidR="006B59A2" w:rsidRPr="00A47EAA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CheckSLGheTrong()</w:t>
            </w:r>
          </w:p>
        </w:tc>
        <w:tc>
          <w:tcPr>
            <w:tcW w:w="1212" w:type="dxa"/>
          </w:tcPr>
          <w:p w14:paraId="2B056CF5" w14:textId="21F03009" w:rsidR="006B59A2" w:rsidRPr="00363B6E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0A31B552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3005B4C0" w14:textId="291CBDE1" w:rsidR="006B59A2" w:rsidRPr="00A47EAA" w:rsidRDefault="00822FA3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Kiếm tra chuyến bay còn ghế trống hay không</w:t>
            </w:r>
          </w:p>
        </w:tc>
      </w:tr>
    </w:tbl>
    <w:p w14:paraId="3B68CC25" w14:textId="4803C1D6" w:rsidR="006B59A2" w:rsidRPr="00A47EAA" w:rsidRDefault="00822FA3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Khách hàng</w:t>
      </w:r>
    </w:p>
    <w:p w14:paraId="61FEEC20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320"/>
        <w:gridCol w:w="1212"/>
        <w:gridCol w:w="1308"/>
        <w:gridCol w:w="3978"/>
      </w:tblGrid>
      <w:tr w:rsidR="006B59A2" w14:paraId="120E0B0C" w14:textId="77777777" w:rsidTr="0062555E">
        <w:tc>
          <w:tcPr>
            <w:tcW w:w="758" w:type="dxa"/>
          </w:tcPr>
          <w:p w14:paraId="0BB56CC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320" w:type="dxa"/>
          </w:tcPr>
          <w:p w14:paraId="4A1AF060" w14:textId="4DE366AA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212" w:type="dxa"/>
          </w:tcPr>
          <w:p w14:paraId="068463CD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1FF5698B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24DECA92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4647E554" w14:textId="77777777" w:rsidTr="0062555E">
        <w:tc>
          <w:tcPr>
            <w:tcW w:w="758" w:type="dxa"/>
          </w:tcPr>
          <w:p w14:paraId="3FCA9431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20" w:type="dxa"/>
          </w:tcPr>
          <w:p w14:paraId="59A3E48E" w14:textId="0A749A50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822FA3">
              <w:rPr>
                <w:lang w:val="en-US"/>
              </w:rPr>
              <w:t>khách hàng</w:t>
            </w:r>
          </w:p>
        </w:tc>
        <w:tc>
          <w:tcPr>
            <w:tcW w:w="1212" w:type="dxa"/>
          </w:tcPr>
          <w:p w14:paraId="7F8403BC" w14:textId="4E62AC43" w:rsidR="006B59A2" w:rsidRPr="00363B6E" w:rsidRDefault="00673CC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308" w:type="dxa"/>
          </w:tcPr>
          <w:p w14:paraId="06902F92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47DB9A5" w14:textId="1D5D29D2" w:rsidR="006B59A2" w:rsidRPr="00A47EAA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để phân biệt giữa các </w:t>
            </w:r>
            <w:r w:rsidR="00822FA3">
              <w:rPr>
                <w:lang w:val="en-US"/>
              </w:rPr>
              <w:t>khách hàng</w:t>
            </w:r>
          </w:p>
        </w:tc>
      </w:tr>
      <w:tr w:rsidR="00822FA3" w14:paraId="39C21EB3" w14:textId="77777777" w:rsidTr="0062555E">
        <w:tc>
          <w:tcPr>
            <w:tcW w:w="758" w:type="dxa"/>
          </w:tcPr>
          <w:p w14:paraId="4F35A10E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20" w:type="dxa"/>
          </w:tcPr>
          <w:p w14:paraId="5770723F" w14:textId="03C01213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</w:tc>
        <w:tc>
          <w:tcPr>
            <w:tcW w:w="1212" w:type="dxa"/>
          </w:tcPr>
          <w:p w14:paraId="0FDBC4C3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7D183990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5654984" w14:textId="76F95084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  <w:tr w:rsidR="00822FA3" w14:paraId="0E03B164" w14:textId="77777777" w:rsidTr="0062555E">
        <w:tc>
          <w:tcPr>
            <w:tcW w:w="758" w:type="dxa"/>
          </w:tcPr>
          <w:p w14:paraId="67209962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20" w:type="dxa"/>
          </w:tcPr>
          <w:p w14:paraId="68A93511" w14:textId="4BF830BE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1212" w:type="dxa"/>
          </w:tcPr>
          <w:p w14:paraId="3E65BFAB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6076CB93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86CB90B" w14:textId="6A88DBED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  <w:tr w:rsidR="00822FA3" w14:paraId="6A93E9FB" w14:textId="77777777" w:rsidTr="0062555E">
        <w:tc>
          <w:tcPr>
            <w:tcW w:w="758" w:type="dxa"/>
          </w:tcPr>
          <w:p w14:paraId="3EB90D5D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20" w:type="dxa"/>
          </w:tcPr>
          <w:p w14:paraId="5C427FED" w14:textId="3C771109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CMND/CCCD</w:t>
            </w:r>
          </w:p>
        </w:tc>
        <w:tc>
          <w:tcPr>
            <w:tcW w:w="1212" w:type="dxa"/>
          </w:tcPr>
          <w:p w14:paraId="7E328A73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08" w:type="dxa"/>
          </w:tcPr>
          <w:p w14:paraId="73F6586F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CAB8180" w14:textId="5497FC6D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  <w:tr w:rsidR="00822FA3" w14:paraId="0EDBA577" w14:textId="77777777" w:rsidTr="0062555E">
        <w:tc>
          <w:tcPr>
            <w:tcW w:w="758" w:type="dxa"/>
          </w:tcPr>
          <w:p w14:paraId="0423B7C7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20" w:type="dxa"/>
          </w:tcPr>
          <w:p w14:paraId="694E0F9A" w14:textId="7A74B8DD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DatVe()</w:t>
            </w:r>
          </w:p>
        </w:tc>
        <w:tc>
          <w:tcPr>
            <w:tcW w:w="1212" w:type="dxa"/>
          </w:tcPr>
          <w:p w14:paraId="72B97DA1" w14:textId="77777777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1157EE6" w14:textId="77777777" w:rsidR="00822FA3" w:rsidRDefault="00822FA3" w:rsidP="00822FA3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0B22FAC" w14:textId="0992A6B2" w:rsidR="00822FA3" w:rsidRDefault="00822FA3" w:rsidP="00822FA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Thực hiện đặt vé hoặc ghi nh</w:t>
            </w:r>
            <w:r w:rsidR="008E3521">
              <w:rPr>
                <w:lang w:val="en-US"/>
              </w:rPr>
              <w:t>ận đặt vé</w:t>
            </w:r>
          </w:p>
        </w:tc>
      </w:tr>
    </w:tbl>
    <w:p w14:paraId="042248EC" w14:textId="30AE1E32" w:rsidR="008E3521" w:rsidRDefault="008E3521" w:rsidP="008E3521">
      <w:pPr>
        <w:rPr>
          <w:lang w:val="en-US"/>
        </w:rPr>
      </w:pPr>
    </w:p>
    <w:p w14:paraId="22C92B59" w14:textId="1A90BE3D" w:rsidR="008E3521" w:rsidRDefault="008E3521" w:rsidP="008E3521">
      <w:pPr>
        <w:rPr>
          <w:lang w:val="en-US"/>
        </w:rPr>
      </w:pPr>
    </w:p>
    <w:p w14:paraId="3DDEF9E2" w14:textId="2E253722" w:rsidR="008E3521" w:rsidRDefault="008E3521" w:rsidP="008E3521">
      <w:pPr>
        <w:rPr>
          <w:lang w:val="en-US"/>
        </w:rPr>
      </w:pPr>
    </w:p>
    <w:p w14:paraId="64C0D9A2" w14:textId="556A043A" w:rsidR="008E3521" w:rsidRDefault="008E3521" w:rsidP="008E3521">
      <w:pPr>
        <w:rPr>
          <w:lang w:val="en-US"/>
        </w:rPr>
      </w:pPr>
    </w:p>
    <w:p w14:paraId="5F30FFE2" w14:textId="75D560A2" w:rsidR="008E3521" w:rsidRDefault="008E3521" w:rsidP="008E3521">
      <w:pPr>
        <w:rPr>
          <w:lang w:val="en-US"/>
        </w:rPr>
      </w:pPr>
    </w:p>
    <w:p w14:paraId="15E91766" w14:textId="2A3350F0" w:rsidR="008E3521" w:rsidRDefault="008E3521" w:rsidP="008E3521">
      <w:pPr>
        <w:rPr>
          <w:lang w:val="en-US"/>
        </w:rPr>
      </w:pPr>
    </w:p>
    <w:p w14:paraId="0DB4D976" w14:textId="6E074846" w:rsidR="008E3521" w:rsidRDefault="008E3521" w:rsidP="008E3521">
      <w:pPr>
        <w:rPr>
          <w:lang w:val="en-US"/>
        </w:rPr>
      </w:pPr>
    </w:p>
    <w:p w14:paraId="02F624C7" w14:textId="77777777" w:rsidR="008E3521" w:rsidRPr="008E3521" w:rsidRDefault="008E3521" w:rsidP="008E3521">
      <w:pPr>
        <w:rPr>
          <w:lang w:val="en-US"/>
        </w:rPr>
      </w:pPr>
    </w:p>
    <w:p w14:paraId="1B6780C1" w14:textId="2CAFDE81" w:rsidR="006B59A2" w:rsidRPr="00A47EAA" w:rsidRDefault="008E3521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Công ty: Sử dụng thuộc tính từ Lịch chuyến bay và Vé để thực hiện các phương thức sau đây</w:t>
      </w:r>
    </w:p>
    <w:p w14:paraId="19F87307" w14:textId="77777777" w:rsidR="006B59A2" w:rsidRPr="002B6E71" w:rsidRDefault="006B59A2" w:rsidP="006B59A2"/>
    <w:tbl>
      <w:tblPr>
        <w:tblStyle w:val="TableGrid"/>
        <w:tblW w:w="9576" w:type="dxa"/>
        <w:tblLayout w:type="fixed"/>
        <w:tblLook w:val="01E0" w:firstRow="1" w:lastRow="1" w:firstColumn="1" w:lastColumn="1" w:noHBand="0" w:noVBand="0"/>
      </w:tblPr>
      <w:tblGrid>
        <w:gridCol w:w="733"/>
        <w:gridCol w:w="3245"/>
        <w:gridCol w:w="1170"/>
        <w:gridCol w:w="1082"/>
        <w:gridCol w:w="3346"/>
      </w:tblGrid>
      <w:tr w:rsidR="006B59A2" w14:paraId="29032065" w14:textId="77777777" w:rsidTr="008E3521">
        <w:tc>
          <w:tcPr>
            <w:tcW w:w="733" w:type="dxa"/>
          </w:tcPr>
          <w:p w14:paraId="6B6188AA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245" w:type="dxa"/>
          </w:tcPr>
          <w:p w14:paraId="17C4D9A5" w14:textId="4FD2D2DE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170" w:type="dxa"/>
          </w:tcPr>
          <w:p w14:paraId="75DE5A64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082" w:type="dxa"/>
          </w:tcPr>
          <w:p w14:paraId="6E3EAB28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346" w:type="dxa"/>
          </w:tcPr>
          <w:p w14:paraId="75390F0B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52264A41" w14:textId="77777777" w:rsidTr="008E3521">
        <w:tc>
          <w:tcPr>
            <w:tcW w:w="733" w:type="dxa"/>
          </w:tcPr>
          <w:p w14:paraId="77FE7EDB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5" w:type="dxa"/>
          </w:tcPr>
          <w:p w14:paraId="7955924A" w14:textId="13D888E3" w:rsidR="006B59A2" w:rsidRPr="00A47EAA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TaoBangDoanhThu()</w:t>
            </w:r>
          </w:p>
        </w:tc>
        <w:tc>
          <w:tcPr>
            <w:tcW w:w="1170" w:type="dxa"/>
          </w:tcPr>
          <w:p w14:paraId="62DA0F1A" w14:textId="76E1C5E0" w:rsidR="006B59A2" w:rsidRPr="00363B6E" w:rsidRDefault="0079710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82" w:type="dxa"/>
          </w:tcPr>
          <w:p w14:paraId="628239C6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346" w:type="dxa"/>
          </w:tcPr>
          <w:p w14:paraId="38EF5F42" w14:textId="50888B1A" w:rsidR="006B59A2" w:rsidRPr="00A47EAA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Bảng doanh thu theo mã chuyến bay</w:t>
            </w:r>
          </w:p>
        </w:tc>
      </w:tr>
      <w:tr w:rsidR="006B59A2" w14:paraId="1304C01F" w14:textId="77777777" w:rsidTr="008E3521">
        <w:tc>
          <w:tcPr>
            <w:tcW w:w="733" w:type="dxa"/>
          </w:tcPr>
          <w:p w14:paraId="21FB934E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45" w:type="dxa"/>
          </w:tcPr>
          <w:p w14:paraId="4AEC1467" w14:textId="77777777" w:rsidR="008E3521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TaoBangDoanhThuNam</w:t>
            </w:r>
          </w:p>
          <w:p w14:paraId="4B4EDC32" w14:textId="3E41C574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(int Nam)</w:t>
            </w:r>
          </w:p>
        </w:tc>
        <w:tc>
          <w:tcPr>
            <w:tcW w:w="1170" w:type="dxa"/>
          </w:tcPr>
          <w:p w14:paraId="2B62413B" w14:textId="03D366FA" w:rsidR="006B59A2" w:rsidRDefault="0079710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82" w:type="dxa"/>
          </w:tcPr>
          <w:p w14:paraId="736D50D1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346" w:type="dxa"/>
          </w:tcPr>
          <w:p w14:paraId="43C260B4" w14:textId="528F0839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Bảng doanh thu theo </w:t>
            </w:r>
            <w:r w:rsidR="00D21FFB">
              <w:rPr>
                <w:lang w:val="en-US"/>
              </w:rPr>
              <w:t>tháng dựa trên năm</w:t>
            </w:r>
          </w:p>
        </w:tc>
      </w:tr>
      <w:tr w:rsidR="006B59A2" w14:paraId="2C809393" w14:textId="77777777" w:rsidTr="008E3521">
        <w:tc>
          <w:tcPr>
            <w:tcW w:w="733" w:type="dxa"/>
          </w:tcPr>
          <w:p w14:paraId="384B19DD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45" w:type="dxa"/>
          </w:tcPr>
          <w:p w14:paraId="342BFA65" w14:textId="5C69E9F4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ThemLichCB(int MaCB)</w:t>
            </w:r>
          </w:p>
        </w:tc>
        <w:tc>
          <w:tcPr>
            <w:tcW w:w="1170" w:type="dxa"/>
          </w:tcPr>
          <w:p w14:paraId="1631B6A2" w14:textId="53192E7C" w:rsidR="006B59A2" w:rsidRDefault="00797104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082" w:type="dxa"/>
          </w:tcPr>
          <w:p w14:paraId="0C381256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346" w:type="dxa"/>
          </w:tcPr>
          <w:p w14:paraId="5E242A88" w14:textId="05E59E09" w:rsidR="006B59A2" w:rsidRDefault="008E3521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Admin bổ sung lịch cho chuyến bay</w:t>
            </w:r>
          </w:p>
        </w:tc>
      </w:tr>
    </w:tbl>
    <w:p w14:paraId="2C02DAAC" w14:textId="493EAFA6" w:rsidR="006B59A2" w:rsidRPr="00A47EAA" w:rsidRDefault="000C283D" w:rsidP="006B59A2">
      <w:pPr>
        <w:pStyle w:val="ListParagraph"/>
        <w:numPr>
          <w:ilvl w:val="2"/>
          <w:numId w:val="42"/>
        </w:numPr>
        <w:rPr>
          <w:lang w:val="en-US"/>
        </w:rPr>
      </w:pPr>
      <w:r>
        <w:rPr>
          <w:lang w:val="en-US"/>
        </w:rPr>
        <w:t>Cấu hình</w:t>
      </w:r>
    </w:p>
    <w:p w14:paraId="048BB422" w14:textId="77777777" w:rsidR="006B59A2" w:rsidRPr="002B6E71" w:rsidRDefault="006B59A2" w:rsidP="006B59A2">
      <w:pPr>
        <w:pStyle w:val="ListParagraph"/>
        <w:numPr>
          <w:ilvl w:val="0"/>
          <w:numId w:val="42"/>
        </w:numPr>
        <w:rPr>
          <w:vanish/>
        </w:rPr>
      </w:pPr>
    </w:p>
    <w:p w14:paraId="7E8A36F1" w14:textId="77777777" w:rsidR="006B59A2" w:rsidRPr="002B6E71" w:rsidRDefault="006B59A2" w:rsidP="006B59A2">
      <w:pPr>
        <w:pStyle w:val="ListParagraph"/>
        <w:numPr>
          <w:ilvl w:val="1"/>
          <w:numId w:val="42"/>
        </w:numPr>
        <w:rPr>
          <w:vanish/>
        </w:rPr>
      </w:pPr>
    </w:p>
    <w:p w14:paraId="176ABD68" w14:textId="77777777" w:rsidR="006B59A2" w:rsidRPr="002B6E71" w:rsidRDefault="006B59A2" w:rsidP="006B59A2">
      <w:pPr>
        <w:pStyle w:val="ListParagraph"/>
        <w:numPr>
          <w:ilvl w:val="1"/>
          <w:numId w:val="42"/>
        </w:numPr>
        <w:rPr>
          <w:vanish/>
        </w:rPr>
      </w:pPr>
    </w:p>
    <w:p w14:paraId="74F0EA03" w14:textId="77777777" w:rsidR="006B59A2" w:rsidRPr="002B6E71" w:rsidRDefault="006B59A2" w:rsidP="006B59A2"/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2500"/>
        <w:gridCol w:w="1032"/>
        <w:gridCol w:w="1308"/>
        <w:gridCol w:w="3978"/>
      </w:tblGrid>
      <w:tr w:rsidR="006B59A2" w14:paraId="6D8FBFB3" w14:textId="77777777" w:rsidTr="00F201D0">
        <w:tc>
          <w:tcPr>
            <w:tcW w:w="758" w:type="dxa"/>
          </w:tcPr>
          <w:p w14:paraId="594E6DDF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500" w:type="dxa"/>
          </w:tcPr>
          <w:p w14:paraId="30D9FCB9" w14:textId="566BEC79" w:rsidR="006B59A2" w:rsidRPr="00A47EAA" w:rsidRDefault="001710F1" w:rsidP="0062555E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 thuộc tính</w:t>
            </w:r>
            <w:r>
              <w:rPr>
                <w:color w:val="000000"/>
                <w:lang w:val="en-US"/>
              </w:rPr>
              <w:t xml:space="preserve"> và Phương thức</w:t>
            </w:r>
          </w:p>
        </w:tc>
        <w:tc>
          <w:tcPr>
            <w:tcW w:w="1032" w:type="dxa"/>
          </w:tcPr>
          <w:p w14:paraId="35C11096" w14:textId="77777777" w:rsidR="006B59A2" w:rsidRPr="00363B6E" w:rsidRDefault="006B59A2" w:rsidP="0062555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308" w:type="dxa"/>
          </w:tcPr>
          <w:p w14:paraId="4AA619FE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978" w:type="dxa"/>
          </w:tcPr>
          <w:p w14:paraId="613FF465" w14:textId="77777777" w:rsidR="006B59A2" w:rsidRPr="00F44EE4" w:rsidRDefault="006B59A2" w:rsidP="0062555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B59A2" w14:paraId="66EA2484" w14:textId="77777777" w:rsidTr="00F201D0">
        <w:tc>
          <w:tcPr>
            <w:tcW w:w="758" w:type="dxa"/>
          </w:tcPr>
          <w:p w14:paraId="3EBA1D47" w14:textId="77777777" w:rsidR="006B59A2" w:rsidRPr="008A22A9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00" w:type="dxa"/>
          </w:tcPr>
          <w:p w14:paraId="05021253" w14:textId="30EE2808" w:rsidR="006B59A2" w:rsidRPr="00A47EAA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sân bay</w:t>
            </w:r>
          </w:p>
        </w:tc>
        <w:tc>
          <w:tcPr>
            <w:tcW w:w="1032" w:type="dxa"/>
          </w:tcPr>
          <w:p w14:paraId="3B85B259" w14:textId="7EB56B32" w:rsidR="006B59A2" w:rsidRPr="00363B6E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1317E304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166CCC66" w14:textId="78E67216" w:rsidR="006B59A2" w:rsidRPr="00A47EAA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số sân bay của hệ thống</w:t>
            </w:r>
          </w:p>
        </w:tc>
      </w:tr>
      <w:tr w:rsidR="006B59A2" w14:paraId="783E063D" w14:textId="77777777" w:rsidTr="00F201D0">
        <w:tc>
          <w:tcPr>
            <w:tcW w:w="758" w:type="dxa"/>
          </w:tcPr>
          <w:p w14:paraId="3F87D663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00" w:type="dxa"/>
          </w:tcPr>
          <w:p w14:paraId="59386629" w14:textId="3FD9C8E3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bay tối thiểu</w:t>
            </w:r>
          </w:p>
        </w:tc>
        <w:tc>
          <w:tcPr>
            <w:tcW w:w="1032" w:type="dxa"/>
          </w:tcPr>
          <w:p w14:paraId="63B416B2" w14:textId="3E24AA1A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0ED7A8C6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02725BF2" w14:textId="76B8BA74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bay của chuyến bay</w:t>
            </w:r>
          </w:p>
        </w:tc>
      </w:tr>
      <w:tr w:rsidR="006B59A2" w14:paraId="57ACD58E" w14:textId="77777777" w:rsidTr="00F201D0">
        <w:tc>
          <w:tcPr>
            <w:tcW w:w="758" w:type="dxa"/>
          </w:tcPr>
          <w:p w14:paraId="7E823C42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00" w:type="dxa"/>
          </w:tcPr>
          <w:p w14:paraId="654EA8AF" w14:textId="5CA4F595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sân bay trung gian tối đa</w:t>
            </w:r>
          </w:p>
        </w:tc>
        <w:tc>
          <w:tcPr>
            <w:tcW w:w="1032" w:type="dxa"/>
          </w:tcPr>
          <w:p w14:paraId="15AA3365" w14:textId="1B4C07CD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3D8259CC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4CBBB21D" w14:textId="66DAE2A0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số sân trung gian của chuyến bay</w:t>
            </w:r>
          </w:p>
        </w:tc>
      </w:tr>
      <w:tr w:rsidR="006B59A2" w14:paraId="6C423F90" w14:textId="77777777" w:rsidTr="00F201D0">
        <w:tc>
          <w:tcPr>
            <w:tcW w:w="758" w:type="dxa"/>
          </w:tcPr>
          <w:p w14:paraId="1C898C51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00" w:type="dxa"/>
          </w:tcPr>
          <w:p w14:paraId="63D8D032" w14:textId="1EBE87A4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 tối thiểu</w:t>
            </w:r>
          </w:p>
        </w:tc>
        <w:tc>
          <w:tcPr>
            <w:tcW w:w="1032" w:type="dxa"/>
          </w:tcPr>
          <w:p w14:paraId="0FB80707" w14:textId="6BF80BAF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21F24A7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720B164" w14:textId="6DC21B7A" w:rsidR="006B59A2" w:rsidRDefault="000C283D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tối thiểu tại sân trung gian của chuyến bay</w:t>
            </w:r>
          </w:p>
        </w:tc>
      </w:tr>
      <w:tr w:rsidR="00F201D0" w14:paraId="44978E4D" w14:textId="77777777" w:rsidTr="00F201D0">
        <w:tc>
          <w:tcPr>
            <w:tcW w:w="758" w:type="dxa"/>
          </w:tcPr>
          <w:p w14:paraId="448D6947" w14:textId="77777777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00" w:type="dxa"/>
          </w:tcPr>
          <w:p w14:paraId="000CAD47" w14:textId="4CABA0CE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dừng tối đa</w:t>
            </w:r>
          </w:p>
        </w:tc>
        <w:tc>
          <w:tcPr>
            <w:tcW w:w="1032" w:type="dxa"/>
          </w:tcPr>
          <w:p w14:paraId="0160202A" w14:textId="0B0210D1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FBE948B" w14:textId="77777777" w:rsidR="00F201D0" w:rsidRDefault="00F201D0" w:rsidP="00F201D0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D558337" w14:textId="2E46BE68" w:rsidR="00F201D0" w:rsidRPr="00A47EAA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tối đa tại sân trung gian của chuyến bay</w:t>
            </w:r>
          </w:p>
        </w:tc>
      </w:tr>
      <w:tr w:rsidR="006B59A2" w14:paraId="1E99F7B9" w14:textId="77777777" w:rsidTr="00F201D0">
        <w:tc>
          <w:tcPr>
            <w:tcW w:w="758" w:type="dxa"/>
          </w:tcPr>
          <w:p w14:paraId="053AF818" w14:textId="77777777" w:rsidR="006B59A2" w:rsidRDefault="006B59A2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00" w:type="dxa"/>
          </w:tcPr>
          <w:p w14:paraId="424C5536" w14:textId="5FD5185A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hạng vé</w:t>
            </w:r>
          </w:p>
        </w:tc>
        <w:tc>
          <w:tcPr>
            <w:tcW w:w="1032" w:type="dxa"/>
          </w:tcPr>
          <w:p w14:paraId="056DBDB4" w14:textId="202960DB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5E1367FF" w14:textId="77777777" w:rsidR="006B59A2" w:rsidRDefault="006B59A2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29899806" w14:textId="368468A4" w:rsidR="006B59A2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số lượng hạng vé của chuyến bay</w:t>
            </w:r>
          </w:p>
        </w:tc>
      </w:tr>
      <w:tr w:rsidR="00F201D0" w14:paraId="288D6E95" w14:textId="77777777" w:rsidTr="00F201D0">
        <w:tc>
          <w:tcPr>
            <w:tcW w:w="758" w:type="dxa"/>
          </w:tcPr>
          <w:p w14:paraId="4CB420DF" w14:textId="54D816B4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00" w:type="dxa"/>
          </w:tcPr>
          <w:p w14:paraId="355DFB2E" w14:textId="6CE3779B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đặt tối thiếu</w:t>
            </w:r>
          </w:p>
        </w:tc>
        <w:tc>
          <w:tcPr>
            <w:tcW w:w="1032" w:type="dxa"/>
          </w:tcPr>
          <w:p w14:paraId="7179EA53" w14:textId="3F065EEF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6D1F7174" w14:textId="77777777" w:rsidR="00F201D0" w:rsidRDefault="00F201D0" w:rsidP="0062555E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6A50605B" w14:textId="23683759" w:rsidR="00F201D0" w:rsidRDefault="00F201D0" w:rsidP="006255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ghi nhận đặt vé tối thiểu</w:t>
            </w:r>
          </w:p>
        </w:tc>
      </w:tr>
      <w:tr w:rsidR="00F201D0" w14:paraId="738090E1" w14:textId="77777777" w:rsidTr="00F201D0">
        <w:tc>
          <w:tcPr>
            <w:tcW w:w="758" w:type="dxa"/>
          </w:tcPr>
          <w:p w14:paraId="15628FAA" w14:textId="2643023F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00" w:type="dxa"/>
          </w:tcPr>
          <w:p w14:paraId="012E331F" w14:textId="45B48C2C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hủy tối thiếu</w:t>
            </w:r>
          </w:p>
        </w:tc>
        <w:tc>
          <w:tcPr>
            <w:tcW w:w="1032" w:type="dxa"/>
          </w:tcPr>
          <w:p w14:paraId="646BCEE0" w14:textId="4FDD766E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08" w:type="dxa"/>
          </w:tcPr>
          <w:p w14:paraId="16EC646F" w14:textId="77777777" w:rsidR="00F201D0" w:rsidRDefault="00F201D0" w:rsidP="00F201D0">
            <w:pPr>
              <w:pStyle w:val="BodyText"/>
              <w:spacing w:after="0"/>
            </w:pPr>
          </w:p>
        </w:tc>
        <w:tc>
          <w:tcPr>
            <w:tcW w:w="3978" w:type="dxa"/>
          </w:tcPr>
          <w:p w14:paraId="05D5BB56" w14:textId="3B6B8325" w:rsidR="00F201D0" w:rsidRDefault="00F201D0" w:rsidP="00F201D0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Ràng buộc về thời gian hủy vé tối thiểu</w:t>
            </w:r>
          </w:p>
        </w:tc>
      </w:tr>
    </w:tbl>
    <w:p w14:paraId="1012AFAB" w14:textId="77777777" w:rsidR="003F784F" w:rsidRPr="00FD06E2" w:rsidRDefault="003F784F" w:rsidP="003F784F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13BED726" w14:textId="077D9C8A" w:rsidR="00FD06E2" w:rsidRPr="00AB2A58" w:rsidRDefault="00FD06E2" w:rsidP="00FD06E2">
      <w:pPr>
        <w:pStyle w:val="Heading1"/>
      </w:pPr>
      <w:bookmarkStart w:id="6" w:name="_Toc73798702"/>
      <w:r>
        <w:lastRenderedPageBreak/>
        <w:t>Sơ đồ trạng thái</w:t>
      </w:r>
      <w:bookmarkEnd w:id="6"/>
    </w:p>
    <w:sectPr w:rsidR="00FD06E2" w:rsidRPr="00AB2A58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9EBB" w14:textId="77777777" w:rsidR="00504202" w:rsidRDefault="00504202">
      <w:r>
        <w:separator/>
      </w:r>
    </w:p>
  </w:endnote>
  <w:endnote w:type="continuationSeparator" w:id="0">
    <w:p w14:paraId="47B47BDE" w14:textId="77777777" w:rsidR="00504202" w:rsidRDefault="0050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A538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4E28CBB5" wp14:editId="4C1FC727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1D7D081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5D3B318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752" behindDoc="1" locked="0" layoutInCell="1" allowOverlap="1" wp14:anchorId="1D350737" wp14:editId="6CCB744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58A80D4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0ABB08B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D47DE" w14:textId="77777777" w:rsidR="00504202" w:rsidRDefault="00504202">
      <w:r>
        <w:separator/>
      </w:r>
    </w:p>
  </w:footnote>
  <w:footnote w:type="continuationSeparator" w:id="0">
    <w:p w14:paraId="38A69373" w14:textId="77777777" w:rsidR="00504202" w:rsidRDefault="00504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D174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CC4DC50" wp14:editId="24EEE10B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E1F5B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1942ACA0" wp14:editId="7B3C1C8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841F77" w14:textId="77777777" w:rsidR="00746ED1" w:rsidRDefault="00746ED1" w:rsidP="00746ED1">
    <w:pPr>
      <w:pStyle w:val="Title"/>
      <w:rPr>
        <w:lang w:val="en-US"/>
      </w:rPr>
    </w:pPr>
  </w:p>
  <w:p w14:paraId="49B7E748" w14:textId="77777777" w:rsidR="00746ED1" w:rsidRPr="003B1A2B" w:rsidRDefault="00746ED1" w:rsidP="00746ED1">
    <w:pPr>
      <w:rPr>
        <w:lang w:val="en-US"/>
      </w:rPr>
    </w:pPr>
  </w:p>
  <w:p w14:paraId="2F3080D6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72CB56C0" w14:textId="77777777" w:rsidR="00746ED1" w:rsidRPr="0040293A" w:rsidRDefault="00746ED1" w:rsidP="00746ED1">
    <w:pPr>
      <w:pStyle w:val="Header"/>
      <w:rPr>
        <w:rFonts w:eastAsia="Tahoma"/>
      </w:rPr>
    </w:pPr>
  </w:p>
  <w:p w14:paraId="7DCBE8C0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BBD9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5A543C11" wp14:editId="7A280818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810DC3F" w14:textId="77777777" w:rsidTr="00746ED1">
      <w:tc>
        <w:tcPr>
          <w:tcW w:w="6623" w:type="dxa"/>
        </w:tcPr>
        <w:p w14:paraId="24463F10" w14:textId="51ECD9E5" w:rsidR="00FD06E2" w:rsidRPr="003548A8" w:rsidRDefault="002A5CE8" w:rsidP="00565DFE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Phần mềm quản lí bán vé máy bay</w:t>
          </w:r>
        </w:p>
      </w:tc>
      <w:tc>
        <w:tcPr>
          <w:tcW w:w="2620" w:type="dxa"/>
        </w:tcPr>
        <w:p w14:paraId="35EE0A60" w14:textId="6D1828ED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2A5CE8" w:rsidRPr="002A5CE8">
            <w:rPr>
              <w:lang w:val="en-US"/>
            </w:rPr>
            <w:t>1.</w:t>
          </w:r>
          <w:r w:rsidR="00AB2A58">
            <w:rPr>
              <w:lang w:val="en-US"/>
            </w:rPr>
            <w:t>1</w:t>
          </w:r>
        </w:p>
      </w:tc>
    </w:tr>
    <w:tr w:rsidR="00FD06E2" w14:paraId="647F367B" w14:textId="77777777" w:rsidTr="00746ED1">
      <w:trPr>
        <w:trHeight w:val="130"/>
      </w:trPr>
      <w:tc>
        <w:tcPr>
          <w:tcW w:w="6623" w:type="dxa"/>
        </w:tcPr>
        <w:p w14:paraId="09DE086C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25F5DF2B" w14:textId="02AD904C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2A5CE8" w:rsidRPr="002A5CE8">
            <w:rPr>
              <w:lang w:val="en-US"/>
            </w:rPr>
            <w:t>0</w:t>
          </w:r>
          <w:r w:rsidR="00AB2A58">
            <w:rPr>
              <w:lang w:val="en-US"/>
            </w:rPr>
            <w:t>5</w:t>
          </w:r>
          <w:r w:rsidR="002A5CE8" w:rsidRPr="002A5CE8">
            <w:rPr>
              <w:lang w:val="en-US"/>
            </w:rPr>
            <w:t>/06/2021</w:t>
          </w:r>
        </w:p>
      </w:tc>
    </w:tr>
  </w:tbl>
  <w:p w14:paraId="7F59FFEB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0683C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58C7F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4"/>
  </w:num>
  <w:num w:numId="7">
    <w:abstractNumId w:val="27"/>
  </w:num>
  <w:num w:numId="8">
    <w:abstractNumId w:val="32"/>
  </w:num>
  <w:num w:numId="9">
    <w:abstractNumId w:val="18"/>
  </w:num>
  <w:num w:numId="10">
    <w:abstractNumId w:val="11"/>
  </w:num>
  <w:num w:numId="11">
    <w:abstractNumId w:val="38"/>
  </w:num>
  <w:num w:numId="12">
    <w:abstractNumId w:val="34"/>
  </w:num>
  <w:num w:numId="13">
    <w:abstractNumId w:val="31"/>
  </w:num>
  <w:num w:numId="14">
    <w:abstractNumId w:val="3"/>
  </w:num>
  <w:num w:numId="15">
    <w:abstractNumId w:val="6"/>
  </w:num>
  <w:num w:numId="16">
    <w:abstractNumId w:val="30"/>
  </w:num>
  <w:num w:numId="17">
    <w:abstractNumId w:val="36"/>
  </w:num>
  <w:num w:numId="18">
    <w:abstractNumId w:val="17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7"/>
  </w:num>
  <w:num w:numId="25">
    <w:abstractNumId w:val="5"/>
  </w:num>
  <w:num w:numId="26">
    <w:abstractNumId w:val="19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20"/>
  </w:num>
  <w:num w:numId="34">
    <w:abstractNumId w:val="33"/>
  </w:num>
  <w:num w:numId="35">
    <w:abstractNumId w:val="24"/>
  </w:num>
  <w:num w:numId="36">
    <w:abstractNumId w:val="9"/>
  </w:num>
  <w:num w:numId="37">
    <w:abstractNumId w:val="16"/>
  </w:num>
  <w:num w:numId="38">
    <w:abstractNumId w:val="8"/>
  </w:num>
  <w:num w:numId="39">
    <w:abstractNumId w:val="23"/>
  </w:num>
  <w:num w:numId="40">
    <w:abstractNumId w:val="15"/>
  </w:num>
  <w:num w:numId="41">
    <w:abstractNumId w:val="13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2612B"/>
    <w:rsid w:val="000A272D"/>
    <w:rsid w:val="000C0CA8"/>
    <w:rsid w:val="000C283D"/>
    <w:rsid w:val="000D5FA5"/>
    <w:rsid w:val="001609AD"/>
    <w:rsid w:val="001710F1"/>
    <w:rsid w:val="001A3901"/>
    <w:rsid w:val="001A6914"/>
    <w:rsid w:val="00213B43"/>
    <w:rsid w:val="002A5CE8"/>
    <w:rsid w:val="002B6E71"/>
    <w:rsid w:val="002D55CE"/>
    <w:rsid w:val="00362991"/>
    <w:rsid w:val="00363B6E"/>
    <w:rsid w:val="0037628A"/>
    <w:rsid w:val="003B6D89"/>
    <w:rsid w:val="003F784F"/>
    <w:rsid w:val="004540F1"/>
    <w:rsid w:val="004665BF"/>
    <w:rsid w:val="004A6BB7"/>
    <w:rsid w:val="004B7CC9"/>
    <w:rsid w:val="00504202"/>
    <w:rsid w:val="005439AE"/>
    <w:rsid w:val="00562E67"/>
    <w:rsid w:val="00565DFE"/>
    <w:rsid w:val="0057432C"/>
    <w:rsid w:val="005A02B6"/>
    <w:rsid w:val="005E2817"/>
    <w:rsid w:val="005F3F51"/>
    <w:rsid w:val="00660914"/>
    <w:rsid w:val="00673CC4"/>
    <w:rsid w:val="00681CD0"/>
    <w:rsid w:val="006B59A2"/>
    <w:rsid w:val="00730909"/>
    <w:rsid w:val="00746ED1"/>
    <w:rsid w:val="00750E12"/>
    <w:rsid w:val="00751440"/>
    <w:rsid w:val="00797104"/>
    <w:rsid w:val="007A1DE8"/>
    <w:rsid w:val="00822FA3"/>
    <w:rsid w:val="008A22A9"/>
    <w:rsid w:val="008E3521"/>
    <w:rsid w:val="008F22E3"/>
    <w:rsid w:val="008F7BA1"/>
    <w:rsid w:val="00976D26"/>
    <w:rsid w:val="00A122CE"/>
    <w:rsid w:val="00A4551F"/>
    <w:rsid w:val="00A47EAA"/>
    <w:rsid w:val="00A65EF4"/>
    <w:rsid w:val="00AA30A6"/>
    <w:rsid w:val="00AA49C3"/>
    <w:rsid w:val="00AB2A58"/>
    <w:rsid w:val="00B62132"/>
    <w:rsid w:val="00B9220E"/>
    <w:rsid w:val="00BD1F8A"/>
    <w:rsid w:val="00C107A7"/>
    <w:rsid w:val="00C122ED"/>
    <w:rsid w:val="00C161AA"/>
    <w:rsid w:val="00C929D6"/>
    <w:rsid w:val="00CC5D7F"/>
    <w:rsid w:val="00CE7D5B"/>
    <w:rsid w:val="00D21FFB"/>
    <w:rsid w:val="00D24E39"/>
    <w:rsid w:val="00D52AFF"/>
    <w:rsid w:val="00DA2A6D"/>
    <w:rsid w:val="00DB2FAD"/>
    <w:rsid w:val="00DB6E17"/>
    <w:rsid w:val="00DB72D9"/>
    <w:rsid w:val="00E86257"/>
    <w:rsid w:val="00ED3427"/>
    <w:rsid w:val="00F201D0"/>
    <w:rsid w:val="00F22516"/>
    <w:rsid w:val="00F66431"/>
    <w:rsid w:val="00FB6741"/>
    <w:rsid w:val="00FD06E2"/>
    <w:rsid w:val="00FD2CD8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ED1D8"/>
  <w15:docId w15:val="{F69E0E6A-3D38-4600-8901-984DCABA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2B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47B9-0BC6-4646-AFE4-E3D2F69B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247</TotalTime>
  <Pages>9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5467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Đức Minh Trí</cp:lastModifiedBy>
  <cp:revision>23</cp:revision>
  <cp:lastPrinted>2013-12-07T15:57:00Z</cp:lastPrinted>
  <dcterms:created xsi:type="dcterms:W3CDTF">2013-10-13T11:07:00Z</dcterms:created>
  <dcterms:modified xsi:type="dcterms:W3CDTF">2021-06-05T14:12:00Z</dcterms:modified>
</cp:coreProperties>
</file>